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B6758" w14:textId="78389B9E" w:rsidR="0072159E" w:rsidRPr="0072159E" w:rsidRDefault="0072159E" w:rsidP="0072159E">
      <w:pPr>
        <w:pStyle w:val="Title"/>
        <w:rPr>
          <w:iCs/>
          <w:color w:val="4472C4" w:themeColor="accent1"/>
        </w:rPr>
      </w:pPr>
      <w:r>
        <w:rPr>
          <w:rStyle w:val="Emphasis"/>
        </w:rPr>
        <w:t>Final Project</w:t>
      </w:r>
    </w:p>
    <w:p w14:paraId="379B4879" w14:textId="232AC68D" w:rsidR="002E626B" w:rsidRPr="000040C5" w:rsidRDefault="002A2147" w:rsidP="00224640">
      <w:pPr>
        <w:pStyle w:val="Title"/>
      </w:pPr>
      <w:sdt>
        <w:sdtPr>
          <w:id w:val="-816103212"/>
          <w:placeholder>
            <w:docPart w:val="4DD76EEBCDBD408588EA2346EB3A1709"/>
          </w:placeholder>
          <w:temporary/>
          <w:showingPlcHdr/>
          <w15:appearance w15:val="hidden"/>
        </w:sdtPr>
        <w:sdtEndPr/>
        <w:sdtContent>
          <w:r w:rsidR="00224640" w:rsidRPr="000040C5">
            <w:t>Report</w:t>
          </w:r>
        </w:sdtContent>
      </w:sdt>
    </w:p>
    <w:p w14:paraId="5B3810EA" w14:textId="21BE650B" w:rsidR="00C31B26" w:rsidRPr="000040C5" w:rsidRDefault="0072159E" w:rsidP="00224640">
      <w:pPr>
        <w:pStyle w:val="Subtitle"/>
      </w:pPr>
      <w:r>
        <w:t>BIU CS – Final Project, Year 3.</w:t>
      </w:r>
    </w:p>
    <w:p w14:paraId="10EDBB60" w14:textId="0A394725" w:rsidR="00C31B26" w:rsidRPr="000040C5" w:rsidRDefault="0072159E" w:rsidP="00224640">
      <w:pPr>
        <w:pStyle w:val="CoverHead1"/>
      </w:pPr>
      <w:r>
        <w:t>Students:</w:t>
      </w:r>
    </w:p>
    <w:p w14:paraId="189C2A34" w14:textId="5C669663" w:rsidR="0072159E" w:rsidRDefault="0072159E" w:rsidP="0072159E">
      <w:pPr>
        <w:pStyle w:val="Heading2"/>
      </w:pPr>
      <w:r>
        <w:t>Omri Fridental</w:t>
      </w:r>
    </w:p>
    <w:p w14:paraId="6BFB08A3" w14:textId="7438E263" w:rsidR="0072159E" w:rsidRDefault="0072159E" w:rsidP="0072159E">
      <w:pPr>
        <w:pStyle w:val="Heading2"/>
      </w:pPr>
      <w:r>
        <w:t>Guy Wolf</w:t>
      </w:r>
    </w:p>
    <w:p w14:paraId="48F9D8CE" w14:textId="58302838" w:rsidR="0072159E" w:rsidRPr="0072159E" w:rsidRDefault="0072159E" w:rsidP="0072159E">
      <w:pPr>
        <w:pStyle w:val="Heading2"/>
      </w:pPr>
      <w:r>
        <w:t>Oren Schwartz</w:t>
      </w:r>
    </w:p>
    <w:p w14:paraId="4C425B7D" w14:textId="013A2CFA" w:rsidR="00224640" w:rsidRPr="000040C5" w:rsidRDefault="0072159E" w:rsidP="00224640">
      <w:pPr>
        <w:pStyle w:val="CoverHead1"/>
      </w:pPr>
      <w:r>
        <w:t>Instructors:</w:t>
      </w:r>
    </w:p>
    <w:p w14:paraId="28BC9B42" w14:textId="7A471836" w:rsidR="00EB6826" w:rsidRPr="0072159E" w:rsidRDefault="002E180B" w:rsidP="006C67DE">
      <w:pPr>
        <w:pStyle w:val="CoverHead2"/>
        <w:rPr>
          <w:rtl/>
          <w:lang w:val="en-AU" w:bidi="he-IL"/>
        </w:rPr>
      </w:pPr>
      <w:r>
        <w:t xml:space="preserve">Dr. </w:t>
      </w:r>
      <w:r w:rsidR="0072159E">
        <w:t>Ariel Rot</w:t>
      </w:r>
      <w:r w:rsidR="0072159E">
        <w:rPr>
          <w:lang w:val="en-AU"/>
        </w:rPr>
        <w:t>h</w:t>
      </w:r>
    </w:p>
    <w:p w14:paraId="5946A9D1" w14:textId="28BD76AA" w:rsidR="0072159E" w:rsidRPr="0072159E" w:rsidRDefault="0072159E" w:rsidP="0072159E">
      <w:pPr>
        <w:pStyle w:val="CoverHead2"/>
        <w:rPr>
          <w:rtl/>
          <w:lang w:bidi="he-IL"/>
        </w:rPr>
      </w:pPr>
      <w:r>
        <w:t>Asi Barak</w:t>
      </w:r>
    </w:p>
    <w:p w14:paraId="4DC862E3" w14:textId="684AA646" w:rsidR="0072159E" w:rsidRPr="0072159E" w:rsidRDefault="002A2147" w:rsidP="0072159E">
      <w:pPr>
        <w:pStyle w:val="CoverHead1"/>
      </w:pPr>
      <w:sdt>
        <w:sdtPr>
          <w:id w:val="-1976748250"/>
          <w:placeholder>
            <w:docPart w:val="26D0C3B229184EE5BC42C92B05A091C2"/>
          </w:placeholder>
          <w:temporary/>
          <w:showingPlcHdr/>
          <w15:appearance w15:val="hidden"/>
        </w:sdtPr>
        <w:sdtEndPr/>
        <w:sdtContent>
          <w:r w:rsidR="00224640" w:rsidRPr="000040C5">
            <w:t>Course:</w:t>
          </w:r>
        </w:sdtContent>
      </w:sdt>
    </w:p>
    <w:p w14:paraId="5728D884" w14:textId="782CDEE8" w:rsidR="00EB6826" w:rsidRPr="000040C5" w:rsidRDefault="002A2147" w:rsidP="00BF6057">
      <w:pPr>
        <w:pStyle w:val="CoverHead2"/>
        <w:jc w:val="center"/>
      </w:pPr>
      <w:sdt>
        <w:sdtPr>
          <w:alias w:val="Title"/>
          <w:tag w:val=""/>
          <w:id w:val="-1762127408"/>
          <w:placeholder>
            <w:docPart w:val="646173E6F54247BF8CB72FFA62905A2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159E">
            <w:rPr>
              <w:rtl/>
              <w:lang w:bidi="he-IL"/>
            </w:rPr>
            <w:t>סדנה לפרויקטים – 89</w:t>
          </w:r>
          <w:r w:rsidR="0072159E">
            <w:rPr>
              <w:rFonts w:hint="cs"/>
              <w:rtl/>
              <w:lang w:bidi="he-IL"/>
            </w:rPr>
            <w:t>385</w:t>
          </w:r>
        </w:sdtContent>
      </w:sdt>
      <w:r w:rsidR="00EB6826" w:rsidRPr="000040C5">
        <w:br w:type="page"/>
      </w:r>
    </w:p>
    <w:p w14:paraId="4B7DD74E" w14:textId="08541F00" w:rsidR="00DD404F" w:rsidRPr="00DD404F" w:rsidRDefault="00DD404F" w:rsidP="00DD404F">
      <w:pPr>
        <w:pStyle w:val="Heading1"/>
        <w:rPr>
          <w:rStyle w:val="Emphasis"/>
        </w:rPr>
      </w:pPr>
      <w:r w:rsidRPr="00DD404F">
        <w:rPr>
          <w:rStyle w:val="Emphasis"/>
        </w:rPr>
        <w:lastRenderedPageBreak/>
        <w:t>01 Our vision</w:t>
      </w:r>
    </w:p>
    <w:p w14:paraId="22E377F8" w14:textId="7C03D9B8" w:rsidR="00DD404F" w:rsidRDefault="00DD404F" w:rsidP="00DD404F">
      <w:r>
        <w:t>Our vision was based on a real-life problem – gallery management. Gallery management is import</w:t>
      </w:r>
      <w:r w:rsidR="00EE4489">
        <w:t>ant</w:t>
      </w:r>
      <w:r>
        <w:t xml:space="preserve"> for many</w:t>
      </w:r>
      <w:r w:rsidR="00EE4489">
        <w:t xml:space="preserve"> different</w:t>
      </w:r>
      <w:r>
        <w:t xml:space="preserve"> reasons (memory management, quick search, easy access and more). We wanted to explore a subproblem of gallery management </w:t>
      </w:r>
      <w:r w:rsidR="00706E05">
        <w:t>which we call “AI filtering”.</w:t>
      </w:r>
    </w:p>
    <w:p w14:paraId="6C24E025" w14:textId="5DB7EF17" w:rsidR="007B2DAA" w:rsidRDefault="00706E05" w:rsidP="007B2DAA">
      <w:r>
        <w:t xml:space="preserve">The basic idea behind “AI filtering” is that some </w:t>
      </w:r>
      <w:r w:rsidR="001A0071">
        <w:t>users</w:t>
      </w:r>
      <w:r>
        <w:t xml:space="preserve"> sometimes want to filter their gallery based on </w:t>
      </w:r>
      <w:r w:rsidR="001A0071">
        <w:t xml:space="preserve">some </w:t>
      </w:r>
      <w:r>
        <w:t>non-trivial mathematical function. This function is often hard to define mathematically</w:t>
      </w:r>
      <w:r w:rsidR="00A9422E">
        <w:t>.</w:t>
      </w:r>
      <w:r>
        <w:t xml:space="preserve"> </w:t>
      </w:r>
      <w:r w:rsidR="00A9422E">
        <w:t>T</w:t>
      </w:r>
      <w:r>
        <w:t>herefore, we use a machine learning algorithm to train on datasets that have been pre-classified, in hope that our model can estimate the unknown function with little to no mistakes</w:t>
      </w:r>
      <w:r>
        <w:rPr>
          <w:rStyle w:val="FootnoteReference"/>
        </w:rPr>
        <w:footnoteReference w:id="1"/>
      </w:r>
      <w:r>
        <w:t>.</w:t>
      </w:r>
    </w:p>
    <w:p w14:paraId="6E133460" w14:textId="2A24B637" w:rsidR="00D40B21" w:rsidRDefault="00A9422E" w:rsidP="002648C5">
      <w:r>
        <w:t xml:space="preserve">With the main idea in mind, Omri has suggested that we explore a specific unknown function so that we can create an application that can be used by users who commonly search </w:t>
      </w:r>
      <w:r w:rsidR="007B2DAA">
        <w:t>those pictures in their gallery. We have decided to choose a complicated yet</w:t>
      </w:r>
      <w:r w:rsidR="00723B00">
        <w:t xml:space="preserve"> </w:t>
      </w:r>
      <w:r w:rsidR="007B2DAA">
        <w:t>useful filter function – Memes.</w:t>
      </w:r>
    </w:p>
    <w:p w14:paraId="3F788128" w14:textId="313F27E8" w:rsidR="00D40B21" w:rsidRDefault="00D40B21" w:rsidP="00D40B21">
      <w:pPr>
        <w:pStyle w:val="CoverHead2"/>
      </w:pPr>
      <w:r>
        <w:t>What is a meme?</w:t>
      </w:r>
    </w:p>
    <w:p w14:paraId="729B6F80" w14:textId="0A5B2BD8" w:rsidR="002648C5" w:rsidRDefault="00D40B21" w:rsidP="002648C5">
      <w:r>
        <w:t>It is a bit complicated to explain for those who have not heard the term before. Wikipedia defines a meme as “an idea, behavior, or style that spreads by means of imitation from person to person within a culture and often carries symbolic meaning representing a particular phenomenon or theme”</w:t>
      </w:r>
      <w:r w:rsidR="00026ADA">
        <w:t>. A good rule of thumb is that a meme is a picture with some funny text on it though there are many memes that do not fall into that category.</w:t>
      </w:r>
      <w:r w:rsidR="002648C5" w:rsidRPr="002648C5">
        <w:rPr>
          <w:noProof/>
        </w:rPr>
        <w:t xml:space="preserve"> </w:t>
      </w:r>
    </w:p>
    <w:p w14:paraId="22C5F490" w14:textId="53BEBC08" w:rsidR="002648C5" w:rsidRDefault="002648C5" w:rsidP="002648C5">
      <w:r>
        <w:t>A very common example of a meme is the “brain meme”: (2 examples)</w:t>
      </w:r>
    </w:p>
    <w:p w14:paraId="28BEEAE5" w14:textId="0072D82E" w:rsidR="002648C5" w:rsidRDefault="002648C5" w:rsidP="002648C5">
      <w:pPr>
        <w:jc w:val="center"/>
      </w:pPr>
      <w:r>
        <w:rPr>
          <w:noProof/>
        </w:rPr>
        <w:drawing>
          <wp:inline distT="0" distB="0" distL="0" distR="0" wp14:anchorId="4594CDCF" wp14:editId="53E0CB55">
            <wp:extent cx="1752600" cy="2481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3239" cy="2496573"/>
                    </a:xfrm>
                    <a:prstGeom prst="rect">
                      <a:avLst/>
                    </a:prstGeom>
                    <a:noFill/>
                    <a:ln>
                      <a:noFill/>
                    </a:ln>
                  </pic:spPr>
                </pic:pic>
              </a:graphicData>
            </a:graphic>
          </wp:inline>
        </w:drawing>
      </w:r>
      <w:r>
        <w:rPr>
          <w:noProof/>
        </w:rPr>
        <w:drawing>
          <wp:inline distT="0" distB="0" distL="0" distR="0" wp14:anchorId="47AAF0BA" wp14:editId="14021241">
            <wp:extent cx="1922703" cy="2450592"/>
            <wp:effectExtent l="0" t="0" r="1905" b="6985"/>
            <wp:docPr id="4" name="Picture 4" descr="Pin by Yanipatel on 111 in 2020 | Stupid memes, Brain me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n by Yanipatel on 111 in 2020 | Stupid memes, Brain meme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2478" cy="2501287"/>
                    </a:xfrm>
                    <a:prstGeom prst="rect">
                      <a:avLst/>
                    </a:prstGeom>
                    <a:noFill/>
                    <a:ln>
                      <a:noFill/>
                    </a:ln>
                  </pic:spPr>
                </pic:pic>
              </a:graphicData>
            </a:graphic>
          </wp:inline>
        </w:drawing>
      </w:r>
    </w:p>
    <w:p w14:paraId="17C6B870" w14:textId="4FEECE53" w:rsidR="00724F32" w:rsidRPr="00671467" w:rsidRDefault="002648C5" w:rsidP="00671467">
      <w:pPr>
        <w:rPr>
          <w:rtl/>
        </w:rPr>
      </w:pPr>
      <w:r>
        <w:lastRenderedPageBreak/>
        <w:t xml:space="preserve">In the example we can see 2 memes </w:t>
      </w:r>
      <w:r w:rsidR="00724F32">
        <w:t>that are created using the same pattern. The 2 memes have different jokes though, one call easily tell that they are indeed created using the same pattern.</w:t>
      </w:r>
    </w:p>
    <w:p w14:paraId="64A155C8" w14:textId="77777777" w:rsidR="00F9695D" w:rsidRDefault="00F9695D" w:rsidP="00724F32"/>
    <w:p w14:paraId="7ED5475E" w14:textId="78020711" w:rsidR="00723B00" w:rsidRDefault="007B2DAA" w:rsidP="00723B00">
      <w:pPr>
        <w:pStyle w:val="CoverHead2"/>
      </w:pPr>
      <w:r>
        <w:t>Why did we choose to filter by memes?</w:t>
      </w:r>
    </w:p>
    <w:p w14:paraId="784B9D7E" w14:textId="352F6A98" w:rsidR="00723B00" w:rsidRDefault="00723B00" w:rsidP="00723B00">
      <w:pPr>
        <w:ind w:left="244" w:hanging="244"/>
      </w:pPr>
      <w:r>
        <w:t>We chose to filter by memes because of</w:t>
      </w:r>
      <w:r w:rsidR="00740118">
        <w:t xml:space="preserve"> 3 main</w:t>
      </w:r>
      <w:r>
        <w:t xml:space="preserve"> reasons:</w:t>
      </w:r>
    </w:p>
    <w:p w14:paraId="4AD5EFBD" w14:textId="42E9CB09" w:rsidR="00AB0FC3" w:rsidRDefault="00AB0FC3" w:rsidP="00723B00">
      <w:pPr>
        <w:ind w:left="244" w:hanging="244"/>
      </w:pPr>
      <w:r>
        <w:t>1. Our personal galleries are filled with hundred or even thousands of pictures that can be classified as memes.</w:t>
      </w:r>
    </w:p>
    <w:p w14:paraId="1E1EEC44" w14:textId="65697802" w:rsidR="00AB0FC3" w:rsidRDefault="00AB0FC3" w:rsidP="00723B00">
      <w:pPr>
        <w:ind w:left="244" w:hanging="244"/>
      </w:pPr>
      <w:r>
        <w:t>2. We thought this is a unique idea for a classifier, as far as we know there is not an easy tool that can accomplish this specific task.</w:t>
      </w:r>
    </w:p>
    <w:p w14:paraId="0BFBC461" w14:textId="1DCCAEA2" w:rsidR="00287A4C" w:rsidRDefault="00AB0FC3" w:rsidP="00026ADA">
      <w:pPr>
        <w:ind w:left="244" w:hanging="244"/>
      </w:pPr>
      <w:r>
        <w:t xml:space="preserve">3. The choice of </w:t>
      </w:r>
      <w:r w:rsidR="00287A4C">
        <w:t>this topic has led us to another very interesting problem, creating another model that takes our main model</w:t>
      </w:r>
      <w:r w:rsidR="00497E21">
        <w:t>’</w:t>
      </w:r>
      <w:r w:rsidR="00287A4C">
        <w:t>s results and classify the memes into group</w:t>
      </w:r>
      <w:r w:rsidR="00497E21">
        <w:t>s</w:t>
      </w:r>
      <w:r w:rsidR="00287A4C">
        <w:t xml:space="preserve"> aka finding the “</w:t>
      </w:r>
      <w:r w:rsidR="00671467">
        <w:t>Template</w:t>
      </w:r>
      <w:r w:rsidR="00287A4C">
        <w:t>” of the meme.</w:t>
      </w:r>
    </w:p>
    <w:p w14:paraId="719EE53B" w14:textId="77777777" w:rsidR="00026ADA" w:rsidRDefault="00026ADA" w:rsidP="00026ADA">
      <w:pPr>
        <w:ind w:left="244" w:hanging="244"/>
      </w:pPr>
    </w:p>
    <w:p w14:paraId="7CB88868" w14:textId="5E7D8B00" w:rsidR="00287A4C" w:rsidRDefault="00671467" w:rsidP="00287A4C">
      <w:pPr>
        <w:pStyle w:val="CoverHead2"/>
      </w:pPr>
      <w:r>
        <w:t>What is a meme template?</w:t>
      </w:r>
    </w:p>
    <w:p w14:paraId="5C4C4888" w14:textId="634A4C73" w:rsidR="00287A4C" w:rsidRDefault="00671467" w:rsidP="00740118">
      <w:r>
        <w:t xml:space="preserve">A meme template is a plain image that has room for text, or other modifications. These images are specifically </w:t>
      </w:r>
      <w:r w:rsidR="00C65C99">
        <w:t>designed to create memes. A very common meme template is the “brain template” is used to create the 2 memes above. Our goal is for our second model (aka the “perceptual hash” model) to group memes based on their template.</w:t>
      </w:r>
    </w:p>
    <w:p w14:paraId="655920AB" w14:textId="65AAB574" w:rsidR="00287A4C" w:rsidRPr="00287A4C" w:rsidRDefault="00C65C99" w:rsidP="004017C0">
      <w:pPr>
        <w:jc w:val="center"/>
      </w:pPr>
      <w:r>
        <w:rPr>
          <w:noProof/>
        </w:rPr>
        <w:drawing>
          <wp:inline distT="0" distB="0" distL="0" distR="0" wp14:anchorId="7B6B31A4" wp14:editId="1BBACDD3">
            <wp:extent cx="1828800" cy="2498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2498725"/>
                    </a:xfrm>
                    <a:prstGeom prst="rect">
                      <a:avLst/>
                    </a:prstGeom>
                    <a:noFill/>
                    <a:ln>
                      <a:noFill/>
                    </a:ln>
                  </pic:spPr>
                </pic:pic>
              </a:graphicData>
            </a:graphic>
          </wp:inline>
        </w:drawing>
      </w:r>
    </w:p>
    <w:p w14:paraId="1C541F66" w14:textId="511F1B1D" w:rsidR="00740118" w:rsidRDefault="003F0BAD" w:rsidP="00740118">
      <w:pPr>
        <w:pStyle w:val="Heading1"/>
        <w:rPr>
          <w:rStyle w:val="Emphasis"/>
          <w:lang w:val="en-AU" w:bidi="he-IL"/>
        </w:rPr>
      </w:pPr>
      <w:r>
        <w:rPr>
          <w:rStyle w:val="Emphasis"/>
          <w:lang w:val="en-AU" w:bidi="he-IL"/>
        </w:rPr>
        <w:lastRenderedPageBreak/>
        <w:t>02 Models</w:t>
      </w:r>
    </w:p>
    <w:p w14:paraId="2C9EFF18" w14:textId="49B671D8" w:rsidR="00740118" w:rsidRDefault="00740118" w:rsidP="00740118">
      <w:pPr>
        <w:rPr>
          <w:lang w:val="en-AU" w:bidi="he-IL"/>
        </w:rPr>
      </w:pPr>
      <w:r>
        <w:rPr>
          <w:lang w:val="en-AU" w:bidi="he-IL"/>
        </w:rPr>
        <w:t>As we previously mentioned our application features 2 different models –</w:t>
      </w:r>
    </w:p>
    <w:p w14:paraId="6DDEC8DE" w14:textId="094FAA13" w:rsidR="00740118" w:rsidRDefault="00740118" w:rsidP="00740118">
      <w:pPr>
        <w:rPr>
          <w:lang w:val="en-AU" w:bidi="he-IL"/>
        </w:rPr>
      </w:pPr>
      <w:r>
        <w:rPr>
          <w:lang w:val="en-AU" w:bidi="he-IL"/>
        </w:rPr>
        <w:t xml:space="preserve">1. A model that classifies whether a specific image is a meme (aka </w:t>
      </w:r>
      <w:r w:rsidR="00497E21">
        <w:rPr>
          <w:lang w:val="en-AU" w:bidi="he-IL"/>
        </w:rPr>
        <w:t>the “</w:t>
      </w:r>
      <w:r>
        <w:rPr>
          <w:lang w:val="en-AU" w:bidi="he-IL"/>
        </w:rPr>
        <w:t>M</w:t>
      </w:r>
      <w:r w:rsidR="0024493C">
        <w:rPr>
          <w:lang w:val="en-AU" w:bidi="he-IL"/>
        </w:rPr>
        <w:t>eme</w:t>
      </w:r>
      <w:r>
        <w:rPr>
          <w:lang w:val="en-AU" w:bidi="he-IL"/>
        </w:rPr>
        <w:t xml:space="preserve"> Classifier”)</w:t>
      </w:r>
      <w:r w:rsidR="00497E21">
        <w:rPr>
          <w:lang w:val="en-AU" w:bidi="he-IL"/>
        </w:rPr>
        <w:t>.</w:t>
      </w:r>
    </w:p>
    <w:p w14:paraId="1AA96043" w14:textId="4E4E3195" w:rsidR="00740118" w:rsidRDefault="00740118" w:rsidP="00740118">
      <w:pPr>
        <w:rPr>
          <w:lang w:val="en-AU" w:bidi="he-IL"/>
        </w:rPr>
      </w:pPr>
      <w:r>
        <w:rPr>
          <w:lang w:val="en-AU" w:bidi="he-IL"/>
        </w:rPr>
        <w:t xml:space="preserve">2. A model that </w:t>
      </w:r>
      <w:r w:rsidR="00497E21">
        <w:rPr>
          <w:lang w:val="en-AU" w:bidi="he-IL"/>
        </w:rPr>
        <w:t>find</w:t>
      </w:r>
      <w:r w:rsidR="0024493C">
        <w:rPr>
          <w:lang w:val="en-AU" w:bidi="he-IL"/>
        </w:rPr>
        <w:t>s</w:t>
      </w:r>
      <w:r w:rsidR="00497E21">
        <w:rPr>
          <w:lang w:val="en-AU" w:bidi="he-IL"/>
        </w:rPr>
        <w:t xml:space="preserve"> a given meme its </w:t>
      </w:r>
      <w:r w:rsidR="00C65C99">
        <w:rPr>
          <w:lang w:val="en-AU" w:bidi="he-IL"/>
        </w:rPr>
        <w:t>template</w:t>
      </w:r>
      <w:r w:rsidR="0024493C">
        <w:rPr>
          <w:rFonts w:hint="cs"/>
          <w:rtl/>
          <w:lang w:val="en-AU" w:bidi="he-IL"/>
        </w:rPr>
        <w:t xml:space="preserve"> </w:t>
      </w:r>
      <w:r w:rsidR="0024493C">
        <w:rPr>
          <w:lang w:val="en-AU" w:bidi="he-IL"/>
        </w:rPr>
        <w:t>(aka the “P</w:t>
      </w:r>
      <w:r w:rsidR="0024493C" w:rsidRPr="0024493C">
        <w:rPr>
          <w:lang w:val="en-AU" w:bidi="he-IL"/>
        </w:rPr>
        <w:t xml:space="preserve">erceptual </w:t>
      </w:r>
      <w:r w:rsidR="0024493C">
        <w:rPr>
          <w:lang w:val="en-AU" w:bidi="he-IL"/>
        </w:rPr>
        <w:t>H</w:t>
      </w:r>
      <w:r w:rsidR="0024493C" w:rsidRPr="0024493C">
        <w:rPr>
          <w:lang w:val="en-AU" w:bidi="he-IL"/>
        </w:rPr>
        <w:t>ash</w:t>
      </w:r>
      <w:r w:rsidR="0024493C">
        <w:rPr>
          <w:lang w:val="en-AU" w:bidi="he-IL"/>
        </w:rPr>
        <w:t>”).</w:t>
      </w:r>
    </w:p>
    <w:p w14:paraId="4D22A561" w14:textId="452F5833" w:rsidR="00497E21" w:rsidRDefault="00497E21" w:rsidP="00740118">
      <w:pPr>
        <w:rPr>
          <w:lang w:val="en-AU" w:bidi="he-IL"/>
        </w:rPr>
      </w:pPr>
    </w:p>
    <w:p w14:paraId="0ECBC0B1" w14:textId="18CD83BF" w:rsidR="00497E21" w:rsidRDefault="00497E21" w:rsidP="00497E21">
      <w:pPr>
        <w:pStyle w:val="CoverHead2"/>
        <w:rPr>
          <w:rStyle w:val="Emphasis"/>
          <w:lang w:val="en-AU" w:bidi="he-IL"/>
        </w:rPr>
      </w:pPr>
      <w:r>
        <w:rPr>
          <w:rStyle w:val="Emphasis"/>
          <w:lang w:val="en-AU" w:bidi="he-IL"/>
        </w:rPr>
        <w:t xml:space="preserve">How do the </w:t>
      </w:r>
      <w:r w:rsidR="0024493C">
        <w:rPr>
          <w:rStyle w:val="Emphasis"/>
          <w:lang w:val="en-AU" w:bidi="he-IL"/>
        </w:rPr>
        <w:t>Meme</w:t>
      </w:r>
      <w:r>
        <w:rPr>
          <w:rStyle w:val="Emphasis"/>
          <w:lang w:val="en-AU" w:bidi="he-IL"/>
        </w:rPr>
        <w:t xml:space="preserve"> Classifier work?</w:t>
      </w:r>
    </w:p>
    <w:p w14:paraId="73D3EC44" w14:textId="4E0F2295" w:rsidR="009505DB" w:rsidRPr="009505DB" w:rsidRDefault="009505DB" w:rsidP="009505DB">
      <w:pPr>
        <w:rPr>
          <w:lang w:val="en-AU" w:bidi="he-IL"/>
        </w:rPr>
      </w:pPr>
      <w:r w:rsidRPr="009505DB">
        <w:rPr>
          <w:lang w:val="en-AU" w:bidi="he-IL"/>
        </w:rPr>
        <w:t>The meme classifier was created using machine learning. There were two goals when making said model. First, the model had to be accurate. A small number of false positives was especially important, as the user would get irritated more by an obvious false positive than a false negative which would be less noticeable.</w:t>
      </w:r>
    </w:p>
    <w:p w14:paraId="241BECFB" w14:textId="06E4A144" w:rsidR="009505DB" w:rsidRPr="009505DB" w:rsidRDefault="009505DB" w:rsidP="009505DB">
      <w:pPr>
        <w:rPr>
          <w:lang w:val="en-AU" w:bidi="he-IL"/>
        </w:rPr>
      </w:pPr>
      <w:r w:rsidRPr="009505DB">
        <w:rPr>
          <w:lang w:val="en-AU" w:bidi="he-IL"/>
        </w:rPr>
        <w:t>However, even a perfectly accurate model would have no use if it would not be fast and require little hard drive memory. No one would wait a long time for the app to classify all the images on their phone, let alone install such an app with a large memory requirement. Therefore, the accuracy of the app had to be balanced with its runtime and memory requirements.</w:t>
      </w:r>
    </w:p>
    <w:p w14:paraId="5E5F31D2" w14:textId="77777777" w:rsidR="009505DB" w:rsidRPr="009505DB" w:rsidRDefault="009505DB" w:rsidP="009505DB">
      <w:pPr>
        <w:rPr>
          <w:lang w:val="en-AU" w:bidi="he-IL"/>
        </w:rPr>
      </w:pPr>
      <w:r w:rsidRPr="009505DB">
        <w:rPr>
          <w:lang w:val="en-AU" w:bidi="he-IL"/>
        </w:rPr>
        <w:t>To begin the making of the model, a dataset was needed. We created a script using the API of Reddit, a popular site that hosts many forums, to extract images – both from communities which are dedicated to memes and from those which are not. Special care was given to choose communities that may create false positives or false negatives – for instance, memes and screenshots from social media share superficial similarities, and therefore the dataset included screenshots from social media to ensure the model could differentiate between both. 10000 images from each class were extracted from Reddit, which were split to a training and validation sets in a 9-1 ratio.</w:t>
      </w:r>
    </w:p>
    <w:p w14:paraId="050740ED" w14:textId="77777777" w:rsidR="009505DB" w:rsidRPr="009505DB" w:rsidRDefault="009505DB" w:rsidP="009505DB">
      <w:pPr>
        <w:rPr>
          <w:lang w:val="en-AU" w:bidi="he-IL"/>
        </w:rPr>
      </w:pPr>
      <w:r w:rsidRPr="009505DB">
        <w:rPr>
          <w:lang w:val="en-AU" w:bidi="he-IL"/>
        </w:rPr>
        <w:t>After the extraction from Reddit the next step was to make the model. We decided to use the Python Tensorflow package, for several reasons:</w:t>
      </w:r>
    </w:p>
    <w:p w14:paraId="02526C57" w14:textId="69BA112C" w:rsidR="009505DB" w:rsidRPr="009505DB" w:rsidRDefault="009505DB" w:rsidP="009505DB">
      <w:pPr>
        <w:rPr>
          <w:lang w:val="en-AU" w:bidi="he-IL"/>
        </w:rPr>
      </w:pPr>
      <w:r w:rsidRPr="009505DB">
        <w:rPr>
          <w:lang w:val="en-AU" w:bidi="he-IL"/>
        </w:rPr>
        <w:t>1.    It was easy to create models in, which helped to create, train, and test many models.</w:t>
      </w:r>
    </w:p>
    <w:p w14:paraId="2F12E779" w14:textId="77777777" w:rsidR="009505DB" w:rsidRPr="009505DB" w:rsidRDefault="009505DB" w:rsidP="009505DB">
      <w:pPr>
        <w:rPr>
          <w:lang w:val="en-AU" w:bidi="he-IL"/>
        </w:rPr>
      </w:pPr>
      <w:r w:rsidRPr="009505DB">
        <w:rPr>
          <w:lang w:val="en-AU" w:bidi="he-IL"/>
        </w:rPr>
        <w:t>2.    Tensorflow models can be used in other programming languages by an API, which makes the final model easier to integrate in any framework that we chose.</w:t>
      </w:r>
    </w:p>
    <w:p w14:paraId="0346EAB3" w14:textId="77B44B55" w:rsidR="009505DB" w:rsidRDefault="009505DB" w:rsidP="009505DB">
      <w:pPr>
        <w:rPr>
          <w:lang w:val="en-AU" w:bidi="he-IL"/>
        </w:rPr>
      </w:pPr>
      <w:r w:rsidRPr="009505DB">
        <w:rPr>
          <w:lang w:val="en-AU" w:bidi="he-IL"/>
        </w:rPr>
        <w:t>3.    Tensorflow models can be specifically converted to models suited for model using a framework named Tensorflow Lite. This allowed for fast, efficient, and small models, which was exactly what was needed for this project.</w:t>
      </w:r>
    </w:p>
    <w:p w14:paraId="5ABB0033" w14:textId="77777777" w:rsidR="009505DB" w:rsidRPr="009505DB" w:rsidRDefault="009505DB" w:rsidP="009505DB">
      <w:pPr>
        <w:rPr>
          <w:lang w:val="en-AU" w:bidi="he-IL"/>
        </w:rPr>
      </w:pPr>
    </w:p>
    <w:p w14:paraId="52A6820F" w14:textId="0DE3A416" w:rsidR="009505DB" w:rsidRPr="009505DB" w:rsidRDefault="009505DB" w:rsidP="009505DB">
      <w:pPr>
        <w:rPr>
          <w:lang w:val="en-AU" w:bidi="he-IL"/>
        </w:rPr>
      </w:pPr>
      <w:r w:rsidRPr="009505DB">
        <w:rPr>
          <w:lang w:val="en-AU" w:bidi="he-IL"/>
        </w:rPr>
        <w:lastRenderedPageBreak/>
        <w:t>The model we decided to use was a Convolutional Neural Network.</w:t>
      </w:r>
      <w:r>
        <w:rPr>
          <w:lang w:val="en-AU" w:bidi="he-IL"/>
        </w:rPr>
        <w:t xml:space="preserve"> </w:t>
      </w:r>
      <w:r w:rsidRPr="009505DB">
        <w:rPr>
          <w:lang w:val="en-AU" w:bidi="he-IL"/>
        </w:rPr>
        <w:t>Such a network was created and trained to great results – over 95% accuracy on the validation set. However, the network was ridiculously big – over 1.5GB before being converted to Tensorflow Lite and over 500MB after the conversion – and very slow. Therefore, the network had to be cut down.</w:t>
      </w:r>
    </w:p>
    <w:p w14:paraId="58D859A9" w14:textId="77777777" w:rsidR="009505DB" w:rsidRPr="009505DB" w:rsidRDefault="009505DB" w:rsidP="009505DB">
      <w:pPr>
        <w:rPr>
          <w:lang w:val="en-AU" w:bidi="he-IL"/>
        </w:rPr>
      </w:pPr>
      <w:r w:rsidRPr="009505DB">
        <w:rPr>
          <w:lang w:val="en-AU" w:bidi="he-IL"/>
        </w:rPr>
        <w:t>Many different network designs were tested, with the final network being:</w:t>
      </w:r>
    </w:p>
    <w:p w14:paraId="7EF47B90" w14:textId="77777777" w:rsidR="009505DB" w:rsidRPr="009505DB" w:rsidRDefault="009505DB" w:rsidP="009505DB">
      <w:pPr>
        <w:rPr>
          <w:lang w:val="en-AU" w:bidi="he-IL"/>
        </w:rPr>
      </w:pPr>
      <w:r w:rsidRPr="009505DB">
        <w:rPr>
          <w:lang w:val="en-AU" w:bidi="he-IL"/>
        </w:rPr>
        <w:t>[Code snippet that I will add to the .md file later]</w:t>
      </w:r>
    </w:p>
    <w:p w14:paraId="043534FC" w14:textId="77777777" w:rsidR="009505DB" w:rsidRPr="009505DB" w:rsidRDefault="009505DB" w:rsidP="009505DB">
      <w:pPr>
        <w:rPr>
          <w:lang w:val="en-AU" w:bidi="he-IL"/>
        </w:rPr>
      </w:pPr>
      <w:r w:rsidRPr="009505DB">
        <w:rPr>
          <w:lang w:val="en-AU" w:bidi="he-IL"/>
        </w:rPr>
        <w:t>This model achieved an accuracy of 88% on the validation set, while only having a memory footprint of 5MB! However, false positives were still a problem – even 14% is noticeable. For that we needed to adjust the threshold of the results of the model.</w:t>
      </w:r>
    </w:p>
    <w:p w14:paraId="71E2684A" w14:textId="2DB79AA4" w:rsidR="00497E21" w:rsidRPr="00497E21" w:rsidRDefault="009505DB" w:rsidP="009505DB">
      <w:pPr>
        <w:rPr>
          <w:rtl/>
          <w:lang w:val="en-AU" w:bidi="he-IL"/>
        </w:rPr>
      </w:pPr>
      <w:r w:rsidRPr="009505DB">
        <w:rPr>
          <w:lang w:val="en-AU" w:bidi="he-IL"/>
        </w:rPr>
        <w:t>When given an image, our model returns 2 values – the predicted chance of the image to be a meme, and the predicted chance of the image to not be a meme. Usually we pick the bigger number, as that is the more probable result. To minimize false positives, however, we could adjust said threshold to reflect our need for a more rigorous process for an image to be defined as a meme. The final threshold that was set on for an image to be declared a meme was 0.7, which minimized false positives to less than 2% while keeping the false negatives low. Thus, the meme classifier was ready.</w:t>
      </w:r>
    </w:p>
    <w:p w14:paraId="245140B1" w14:textId="3339BCC7" w:rsidR="00740118" w:rsidRDefault="00497E21" w:rsidP="00740118">
      <w:pPr>
        <w:pStyle w:val="CoverHead2"/>
        <w:rPr>
          <w:rStyle w:val="Emphasis"/>
        </w:rPr>
      </w:pPr>
      <w:r>
        <w:rPr>
          <w:rStyle w:val="Emphasis"/>
        </w:rPr>
        <w:t xml:space="preserve">How do the </w:t>
      </w:r>
      <w:r w:rsidR="0024493C">
        <w:rPr>
          <w:rStyle w:val="Emphasis"/>
        </w:rPr>
        <w:t>Perceptual Hash work?</w:t>
      </w:r>
    </w:p>
    <w:p w14:paraId="490BF330" w14:textId="66F6EF36" w:rsidR="0024493C" w:rsidRDefault="0024493C" w:rsidP="0024493C">
      <w:pPr>
        <w:rPr>
          <w:lang w:val="en-AU" w:bidi="he-IL"/>
        </w:rPr>
      </w:pPr>
      <w:r>
        <w:rPr>
          <w:lang w:val="en-AU" w:bidi="he-IL"/>
        </w:rPr>
        <w:t>Our second model is known as a “Perceptual Hash” algorithm</w:t>
      </w:r>
      <w:r w:rsidR="00050E86">
        <w:rPr>
          <w:rStyle w:val="FootnoteReference"/>
          <w:lang w:val="en-AU" w:bidi="he-IL"/>
        </w:rPr>
        <w:footnoteReference w:id="2"/>
      </w:r>
      <w:r>
        <w:rPr>
          <w:lang w:val="en-AU" w:bidi="he-IL"/>
        </w:rPr>
        <w:t>. The idea is quite simple:</w:t>
      </w:r>
    </w:p>
    <w:p w14:paraId="11C39E17" w14:textId="74EC061B" w:rsidR="00B2739D" w:rsidRDefault="0024493C" w:rsidP="00B2739D">
      <w:pPr>
        <w:rPr>
          <w:lang w:val="en-AU" w:bidi="he-IL"/>
        </w:rPr>
      </w:pPr>
      <w:r>
        <w:rPr>
          <w:lang w:val="en-AU" w:bidi="he-IL"/>
        </w:rPr>
        <w:t>Perceptual Hash is an algorithm that produces a “fingerprint” of an image – a small</w:t>
      </w:r>
      <w:r w:rsidR="00ED5C3D">
        <w:rPr>
          <w:lang w:val="en-AU" w:bidi="he-IL"/>
        </w:rPr>
        <w:t xml:space="preserve"> memory </w:t>
      </w:r>
      <w:r w:rsidR="00B2739D">
        <w:rPr>
          <w:lang w:val="en-AU" w:bidi="he-IL"/>
        </w:rPr>
        <w:t>piece</w:t>
      </w:r>
      <w:r>
        <w:rPr>
          <w:lang w:val="en-AU" w:bidi="he-IL"/>
        </w:rPr>
        <w:t xml:space="preserve">. We say that 2 images are similar if they have a </w:t>
      </w:r>
      <w:r w:rsidR="00B2739D">
        <w:rPr>
          <w:lang w:val="en-AU" w:bidi="he-IL"/>
        </w:rPr>
        <w:t>similar/identical fingerprint.</w:t>
      </w:r>
    </w:p>
    <w:p w14:paraId="1DB341CE" w14:textId="77777777" w:rsidR="00C44276" w:rsidRDefault="00C44276" w:rsidP="00B2739D">
      <w:pPr>
        <w:rPr>
          <w:lang w:val="en-AU" w:bidi="he-IL"/>
        </w:rPr>
      </w:pPr>
    </w:p>
    <w:p w14:paraId="360AE0BF" w14:textId="5D02A63B" w:rsidR="00B22712" w:rsidRPr="00C44276" w:rsidRDefault="00C44276" w:rsidP="00B22712">
      <w:pPr>
        <w:rPr>
          <w:rStyle w:val="Emphasis"/>
        </w:rPr>
      </w:pPr>
      <w:r w:rsidRPr="00C44276">
        <w:rPr>
          <w:rStyle w:val="Emphasis"/>
        </w:rPr>
        <w:t>A simple implementation (that is very similar to the one we used)</w:t>
      </w:r>
    </w:p>
    <w:p w14:paraId="0677C2B3" w14:textId="5254C08D" w:rsidR="00B22712" w:rsidRDefault="00B22712" w:rsidP="00B22712">
      <w:pPr>
        <w:rPr>
          <w:lang w:val="en-AU" w:bidi="he-IL"/>
        </w:rPr>
      </w:pPr>
      <w:r w:rsidRPr="00D30A92">
        <w:rPr>
          <w:highlight w:val="yellow"/>
          <w:lang w:val="en-AU" w:bidi="he-IL"/>
        </w:rPr>
        <w:t xml:space="preserve">TODO: fix mistake as pointed out by </w:t>
      </w:r>
      <w:proofErr w:type="spellStart"/>
      <w:r w:rsidRPr="00D30A92">
        <w:rPr>
          <w:highlight w:val="yellow"/>
          <w:lang w:val="en-AU" w:bidi="he-IL"/>
        </w:rPr>
        <w:t>Omri</w:t>
      </w:r>
      <w:proofErr w:type="spellEnd"/>
    </w:p>
    <w:p w14:paraId="05B12BAB" w14:textId="125949C5" w:rsidR="00C44276" w:rsidRDefault="00B22712" w:rsidP="00B22712">
      <w:pPr>
        <w:rPr>
          <w:lang w:val="en-AU" w:bidi="he-IL"/>
        </w:rPr>
      </w:pPr>
      <w:r>
        <w:rPr>
          <w:lang w:val="en-AU" w:bidi="he-IL"/>
        </w:rPr>
        <w:t>f</w:t>
      </w:r>
      <w:r w:rsidR="000266DC">
        <w:rPr>
          <w:lang w:val="en-AU" w:bidi="he-IL"/>
        </w:rPr>
        <w:t>latten</w:t>
      </w:r>
      <w:r w:rsidR="00C44276">
        <w:rPr>
          <w:lang w:val="en-AU" w:bidi="he-IL"/>
        </w:rPr>
        <w:t xml:space="preserve"> the image into a very small space (for example 16x16 pixels) and save the new compressed image as the original’s fingerprint.</w:t>
      </w:r>
    </w:p>
    <w:p w14:paraId="4556A3A2" w14:textId="63088ECE" w:rsidR="00C44276" w:rsidRDefault="00C44276" w:rsidP="000266DC">
      <w:pPr>
        <w:rPr>
          <w:lang w:val="en-AU" w:bidi="he-IL"/>
        </w:rPr>
      </w:pPr>
      <w:r>
        <w:rPr>
          <w:lang w:val="en-AU" w:bidi="he-IL"/>
        </w:rPr>
        <w:t xml:space="preserve">Comparing fingerprints is quite easy: </w:t>
      </w:r>
      <w:r w:rsidR="000266DC">
        <w:rPr>
          <w:lang w:val="en-AU" w:bidi="he-IL"/>
        </w:rPr>
        <w:t>use the Hamming Distance algorithm to compare 2 fingerprints.</w:t>
      </w:r>
    </w:p>
    <w:p w14:paraId="701E98C0" w14:textId="60D7043F" w:rsidR="00223658" w:rsidRPr="00740118" w:rsidRDefault="00C44276" w:rsidP="00223658">
      <w:pPr>
        <w:rPr>
          <w:lang w:val="en-AU" w:bidi="he-IL"/>
        </w:rPr>
      </w:pPr>
      <w:r>
        <w:rPr>
          <w:lang w:val="en-AU" w:bidi="he-IL"/>
        </w:rPr>
        <w:t>This gives us results that are good enough in our tests.</w:t>
      </w:r>
    </w:p>
    <w:p w14:paraId="3A4C112B" w14:textId="643748E0" w:rsidR="00C24A8E" w:rsidRDefault="003F0BAD" w:rsidP="00300C77">
      <w:pPr>
        <w:pStyle w:val="Heading1"/>
        <w:rPr>
          <w:rStyle w:val="Emphasis"/>
        </w:rPr>
      </w:pPr>
      <w:r>
        <w:rPr>
          <w:rStyle w:val="Emphasis"/>
        </w:rPr>
        <w:lastRenderedPageBreak/>
        <w:t xml:space="preserve">03 </w:t>
      </w:r>
      <w:r w:rsidR="00C24A8E">
        <w:rPr>
          <w:rStyle w:val="Emphasis"/>
        </w:rPr>
        <w:t>Applicatio</w:t>
      </w:r>
      <w:r w:rsidR="00300C77">
        <w:rPr>
          <w:rStyle w:val="Emphasis"/>
        </w:rPr>
        <w:t>n</w:t>
      </w:r>
    </w:p>
    <w:p w14:paraId="704C4C63" w14:textId="10D74BB1" w:rsidR="004017C0" w:rsidRDefault="00300C77" w:rsidP="004017C0">
      <w:r>
        <w:t>Our goal with the application</w:t>
      </w:r>
      <w:r w:rsidR="004017C0">
        <w:t>,</w:t>
      </w:r>
      <w:r>
        <w:t xml:space="preserve"> was to create a </w:t>
      </w:r>
      <w:r w:rsidR="004017C0">
        <w:t>user-friendly</w:t>
      </w:r>
      <w:r>
        <w:t xml:space="preserve"> environment that can help the user perform the filtering</w:t>
      </w:r>
      <w:r w:rsidR="004017C0">
        <w:t xml:space="preserve"> that was discussed in our vision. We have decided to go with a 3-Part design that can be seen in our architecture graph</w:t>
      </w:r>
      <w:r w:rsidR="004017C0">
        <w:rPr>
          <w:rStyle w:val="FootnoteReference"/>
        </w:rPr>
        <w:footnoteReference w:id="3"/>
      </w:r>
      <w:r w:rsidR="004017C0">
        <w:t>.</w:t>
      </w:r>
    </w:p>
    <w:p w14:paraId="57A47A56" w14:textId="57D3474A" w:rsidR="004017C0" w:rsidRDefault="004017C0" w:rsidP="004017C0">
      <w:pPr>
        <w:pStyle w:val="Heading2"/>
        <w:rPr>
          <w:sz w:val="44"/>
          <w:szCs w:val="44"/>
        </w:rPr>
      </w:pPr>
      <w:r w:rsidRPr="004017C0">
        <w:rPr>
          <w:sz w:val="44"/>
          <w:szCs w:val="44"/>
        </w:rPr>
        <w:t>Part 1 – Authentication</w:t>
      </w:r>
    </w:p>
    <w:p w14:paraId="0E297DB0" w14:textId="68C77C8E" w:rsidR="004017C0" w:rsidRPr="004017C0" w:rsidRDefault="004017C0" w:rsidP="004017C0">
      <w:r w:rsidRPr="004017C0">
        <w:rPr>
          <w:highlight w:val="yellow"/>
        </w:rPr>
        <w:t>TODO: add reason for authentication</w:t>
      </w:r>
    </w:p>
    <w:p w14:paraId="1A54DD21" w14:textId="12CBFEC9" w:rsidR="004017C0" w:rsidRDefault="004017C0" w:rsidP="004017C0">
      <w:pPr>
        <w:rPr>
          <w:rStyle w:val="Emphasis"/>
          <w:iCs w:val="0"/>
          <w:color w:val="808080" w:themeColor="background1" w:themeShade="80"/>
        </w:rPr>
      </w:pPr>
      <w:r w:rsidRPr="004017C0">
        <w:drawing>
          <wp:inline distT="0" distB="0" distL="0" distR="0" wp14:anchorId="7A8A6E54" wp14:editId="0DDA518C">
            <wp:extent cx="5971540" cy="4551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1540" cy="4551045"/>
                    </a:xfrm>
                    <a:prstGeom prst="rect">
                      <a:avLst/>
                    </a:prstGeom>
                  </pic:spPr>
                </pic:pic>
              </a:graphicData>
            </a:graphic>
          </wp:inline>
        </w:drawing>
      </w:r>
    </w:p>
    <w:p w14:paraId="36FA1C3E" w14:textId="0857510B" w:rsidR="004017C0" w:rsidRDefault="004017C0" w:rsidP="004017C0">
      <w:pPr>
        <w:pStyle w:val="Heading2"/>
        <w:rPr>
          <w:rStyle w:val="Emphasis"/>
          <w:sz w:val="44"/>
          <w:szCs w:val="96"/>
        </w:rPr>
      </w:pPr>
      <w:r w:rsidRPr="004017C0">
        <w:rPr>
          <w:rStyle w:val="Emphasis"/>
          <w:sz w:val="44"/>
          <w:szCs w:val="96"/>
        </w:rPr>
        <w:t>Part 2 – Preprocessing</w:t>
      </w:r>
    </w:p>
    <w:p w14:paraId="18CCCF3E" w14:textId="74C621CB" w:rsidR="004017C0" w:rsidRDefault="004017C0" w:rsidP="004017C0">
      <w:r>
        <w:t xml:space="preserve">Preprocessing is the main part of our program this part functions on the 2 models discussed earlier in the “Models” section. The preprocessing </w:t>
      </w:r>
      <w:r w:rsidR="00B22712">
        <w:t xml:space="preserve">calculates the predictions on the “Meme Model” for each picture in the gallery and then, if the prediction is true, it </w:t>
      </w:r>
      <w:r w:rsidR="00B22712">
        <w:lastRenderedPageBreak/>
        <w:t>calculates the “image hash” with the second model “perceptual hash”. The calculation is done with a background task as can be seen the figure 2 below.</w:t>
      </w:r>
    </w:p>
    <w:p w14:paraId="700B5491" w14:textId="2EA7B94A" w:rsidR="00B22712" w:rsidRDefault="00B22712" w:rsidP="004017C0">
      <w:r w:rsidRPr="00B22712">
        <w:rPr>
          <w:highlight w:val="yellow"/>
        </w:rPr>
        <w:t>TODO: maybe add database explanation?</w:t>
      </w:r>
    </w:p>
    <w:p w14:paraId="7FD533E5" w14:textId="737C1CBA" w:rsidR="00B22712" w:rsidRDefault="00B22712" w:rsidP="004017C0">
      <w:r w:rsidRPr="00B22712">
        <w:drawing>
          <wp:inline distT="0" distB="0" distL="0" distR="0" wp14:anchorId="114D8F48" wp14:editId="1C7A97DB">
            <wp:extent cx="5971540" cy="6512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6512560"/>
                    </a:xfrm>
                    <a:prstGeom prst="rect">
                      <a:avLst/>
                    </a:prstGeom>
                  </pic:spPr>
                </pic:pic>
              </a:graphicData>
            </a:graphic>
          </wp:inline>
        </w:drawing>
      </w:r>
    </w:p>
    <w:p w14:paraId="7B670B65" w14:textId="0F2E70A1" w:rsidR="00B22712" w:rsidRDefault="00B22712" w:rsidP="00B22712">
      <w:pPr>
        <w:pStyle w:val="Heading2"/>
        <w:rPr>
          <w:rStyle w:val="Emphasis"/>
        </w:rPr>
      </w:pPr>
      <w:r w:rsidRPr="00B22712">
        <w:rPr>
          <w:rStyle w:val="Emphasis"/>
        </w:rPr>
        <w:t>Part 3 - GUI and Functionality</w:t>
      </w:r>
    </w:p>
    <w:p w14:paraId="03A38491" w14:textId="0DFCBAAC" w:rsidR="00B22712" w:rsidRDefault="00B22712" w:rsidP="00B22712">
      <w:r>
        <w:t>This part opens a menu that has 3 main functions:</w:t>
      </w:r>
    </w:p>
    <w:p w14:paraId="33921ACC" w14:textId="7E42A811" w:rsidR="00B22712" w:rsidRDefault="00B22712" w:rsidP="00B22712">
      <w:r>
        <w:lastRenderedPageBreak/>
        <w:t>1. “Find meme by popular template” – functions on the memes found via the meme model and groups them into popular templates (templates are downloaded from our list of popular templates).</w:t>
      </w:r>
    </w:p>
    <w:p w14:paraId="5BCD290E" w14:textId="24C9F936" w:rsidR="00B22712" w:rsidRDefault="00B22712" w:rsidP="00B22712">
      <w:r>
        <w:t>2. “Find meme by template from storage” – allows the user to choose their own template to group by.</w:t>
      </w:r>
    </w:p>
    <w:p w14:paraId="26B1A3DE" w14:textId="736A4A35" w:rsidR="00B22712" w:rsidRDefault="00B22712" w:rsidP="00B22712">
      <w:r>
        <w:t>3. “Find all memes” – allows the user to see all the true predictions of our meme model.</w:t>
      </w:r>
    </w:p>
    <w:p w14:paraId="69AD5AF5" w14:textId="3A876529" w:rsidR="00B22712" w:rsidRDefault="00B22712" w:rsidP="00B22712">
      <w:r>
        <w:t>Each will open a menu where the user can see the list of results and operate the images found as he wishes (delete, share, and other functionality is included).</w:t>
      </w:r>
    </w:p>
    <w:p w14:paraId="6189C307" w14:textId="77A2AB7F" w:rsidR="00B22712" w:rsidRPr="00B22712" w:rsidRDefault="00B22712" w:rsidP="00B22712">
      <w:r w:rsidRPr="00B22712">
        <w:drawing>
          <wp:inline distT="0" distB="0" distL="0" distR="0" wp14:anchorId="369A29F6" wp14:editId="66F8800B">
            <wp:extent cx="597154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1540" cy="2213610"/>
                    </a:xfrm>
                    <a:prstGeom prst="rect">
                      <a:avLst/>
                    </a:prstGeom>
                  </pic:spPr>
                </pic:pic>
              </a:graphicData>
            </a:graphic>
          </wp:inline>
        </w:drawing>
      </w:r>
    </w:p>
    <w:p w14:paraId="221E0407" w14:textId="4802466F" w:rsidR="00C24A8E" w:rsidRDefault="003F0BAD" w:rsidP="00050E86">
      <w:pPr>
        <w:pStyle w:val="Heading1"/>
        <w:rPr>
          <w:rStyle w:val="Emphasis"/>
        </w:rPr>
      </w:pPr>
      <w:r>
        <w:rPr>
          <w:rStyle w:val="Emphasis"/>
        </w:rPr>
        <w:t>04 Data base</w:t>
      </w:r>
    </w:p>
    <w:p w14:paraId="6F0C6772" w14:textId="722AD1BB" w:rsidR="00300C77" w:rsidRPr="00300C77" w:rsidRDefault="00300C77" w:rsidP="00300C77">
      <w:pPr>
        <w:pStyle w:val="Heading2"/>
        <w:rPr>
          <w:rStyle w:val="Emphasis"/>
          <w:sz w:val="44"/>
          <w:szCs w:val="44"/>
        </w:rPr>
      </w:pPr>
      <w:r w:rsidRPr="00300C77">
        <w:rPr>
          <w:rStyle w:val="Emphasis"/>
          <w:sz w:val="44"/>
          <w:szCs w:val="44"/>
        </w:rPr>
        <w:t>Cache Database</w:t>
      </w:r>
    </w:p>
    <w:p w14:paraId="7C25CD53" w14:textId="418D8FC0" w:rsidR="00300C77" w:rsidRPr="00300C77" w:rsidRDefault="00300C77" w:rsidP="00300C77">
      <w:pPr>
        <w:pStyle w:val="Heading2"/>
        <w:rPr>
          <w:rStyle w:val="Emphasis"/>
        </w:rPr>
      </w:pPr>
      <w:r>
        <w:rPr>
          <w:rStyle w:val="Emphasis"/>
        </w:rPr>
        <w:t>1. remote cache: firebase DB – No SQL</w:t>
      </w:r>
    </w:p>
    <w:p w14:paraId="40E8E584" w14:textId="64B21AD2" w:rsidR="00032369" w:rsidRDefault="00032369" w:rsidP="00032369">
      <w:pPr>
        <w:rPr>
          <w:rFonts w:ascii="Segoe UI" w:hAnsi="Segoe UI" w:cs="Segoe UI"/>
          <w:color w:val="172B4D"/>
          <w:spacing w:val="-1"/>
          <w:shd w:val="clear" w:color="auto" w:fill="FFFFFF"/>
        </w:rPr>
      </w:pPr>
      <w:r>
        <w:rPr>
          <w:rFonts w:ascii="Segoe UI" w:hAnsi="Segoe UI" w:cs="Segoe UI"/>
          <w:color w:val="172B4D"/>
          <w:spacing w:val="-1"/>
          <w:shd w:val="clear" w:color="auto" w:fill="FFFFFF"/>
        </w:rPr>
        <w:t>Schema:</w:t>
      </w:r>
    </w:p>
    <w:p w14:paraId="7045130A" w14:textId="77777777" w:rsidR="00032369" w:rsidRDefault="00032369" w:rsidP="00032369">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6809858"/>
      </w:pPr>
      <w:r>
        <w:t>&lt;user</w:t>
      </w:r>
      <w:r>
        <w:rPr>
          <w:color w:val="000000"/>
        </w:rPr>
        <w:t xml:space="preserve"> </w:t>
      </w:r>
      <w:r>
        <w:t>id&gt;</w:t>
      </w:r>
      <w:r>
        <w:rPr>
          <w:color w:val="000000"/>
        </w:rPr>
        <w:t xml:space="preserve"> → {</w:t>
      </w:r>
    </w:p>
    <w:p w14:paraId="24F86A22" w14:textId="77777777" w:rsidR="00032369" w:rsidRDefault="00032369" w:rsidP="00032369">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6809858"/>
      </w:pPr>
      <w:r>
        <w:rPr>
          <w:color w:val="000000"/>
        </w:rPr>
        <w:t> </w:t>
      </w:r>
    </w:p>
    <w:p w14:paraId="690C6BCC" w14:textId="77777777" w:rsidR="00032369" w:rsidRDefault="00032369" w:rsidP="00032369">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6809858"/>
      </w:pPr>
      <w:r>
        <w:rPr>
          <w:color w:val="000000"/>
        </w:rPr>
        <w:t xml:space="preserve">  </w:t>
      </w:r>
      <w:r>
        <w:t>&lt;path&gt;</w:t>
      </w:r>
      <w:r>
        <w:rPr>
          <w:color w:val="000000"/>
        </w:rPr>
        <w:t>: gallery image path on phone</w:t>
      </w:r>
    </w:p>
    <w:p w14:paraId="1C905BF6" w14:textId="77777777" w:rsidR="00032369" w:rsidRDefault="00032369" w:rsidP="00032369">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6809858"/>
      </w:pPr>
      <w:r>
        <w:rPr>
          <w:color w:val="000000"/>
        </w:rPr>
        <w:t> </w:t>
      </w:r>
    </w:p>
    <w:p w14:paraId="6924A097" w14:textId="77777777" w:rsidR="00032369" w:rsidRDefault="00032369" w:rsidP="00032369">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6809858"/>
      </w:pPr>
      <w:r>
        <w:rPr>
          <w:color w:val="000000"/>
        </w:rPr>
        <w:t xml:space="preserve">  </w:t>
      </w:r>
      <w:r>
        <w:t>&lt;prediction&gt;</w:t>
      </w:r>
      <w:r>
        <w:rPr>
          <w:color w:val="000000"/>
        </w:rPr>
        <w:t xml:space="preserve">: </w:t>
      </w:r>
      <w:proofErr w:type="spellStart"/>
      <w:r>
        <w:rPr>
          <w:color w:val="000000"/>
        </w:rPr>
        <w:t>isMeme</w:t>
      </w:r>
      <w:proofErr w:type="spellEnd"/>
      <w:r>
        <w:rPr>
          <w:color w:val="000000"/>
        </w:rPr>
        <w:t xml:space="preserve"> prediction [yes/no]</w:t>
      </w:r>
    </w:p>
    <w:p w14:paraId="3D31B1D9" w14:textId="77777777" w:rsidR="00032369" w:rsidRDefault="00032369" w:rsidP="00032369">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6809858"/>
      </w:pPr>
      <w:r>
        <w:rPr>
          <w:color w:val="000000"/>
        </w:rPr>
        <w:t> </w:t>
      </w:r>
    </w:p>
    <w:p w14:paraId="3680A860" w14:textId="77777777" w:rsidR="00032369" w:rsidRDefault="00032369" w:rsidP="00032369">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6809858"/>
      </w:pPr>
      <w:r>
        <w:rPr>
          <w:color w:val="000000"/>
        </w:rPr>
        <w:t xml:space="preserve">  </w:t>
      </w:r>
      <w:r>
        <w:t>&lt;</w:t>
      </w:r>
      <w:proofErr w:type="spellStart"/>
      <w:r>
        <w:t>imageHash</w:t>
      </w:r>
      <w:proofErr w:type="spellEnd"/>
      <w:r>
        <w:t>&gt;</w:t>
      </w:r>
      <w:r>
        <w:rPr>
          <w:color w:val="000000"/>
        </w:rPr>
        <w:t xml:space="preserve"> </w:t>
      </w:r>
      <w:proofErr w:type="spellStart"/>
      <w:r>
        <w:rPr>
          <w:color w:val="000000"/>
        </w:rPr>
        <w:t>imageHash</w:t>
      </w:r>
      <w:proofErr w:type="spellEnd"/>
    </w:p>
    <w:p w14:paraId="00C83CDA" w14:textId="77777777" w:rsidR="00032369" w:rsidRDefault="00032369" w:rsidP="00032369">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6809858"/>
      </w:pPr>
      <w:r>
        <w:rPr>
          <w:color w:val="000000"/>
        </w:rPr>
        <w:t> </w:t>
      </w:r>
    </w:p>
    <w:p w14:paraId="1C5C7E6C" w14:textId="7709448F" w:rsidR="00032369" w:rsidRPr="00032369" w:rsidRDefault="00032369" w:rsidP="00032369">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6809858"/>
      </w:pPr>
      <w:r>
        <w:rPr>
          <w:color w:val="000000"/>
        </w:rPr>
        <w:t>}</w:t>
      </w:r>
    </w:p>
    <w:p w14:paraId="1F103083" w14:textId="4D86A369" w:rsidR="00032369" w:rsidRDefault="00032369" w:rsidP="00032369">
      <w:pPr>
        <w:rPr>
          <w:color w:val="000000"/>
        </w:rPr>
      </w:pPr>
      <w:r>
        <w:rPr>
          <w:color w:val="000000"/>
        </w:rPr>
        <w:t> Example:</w:t>
      </w:r>
    </w:p>
    <w:p w14:paraId="1FA30FFD" w14:textId="77777777" w:rsidR="00032369" w:rsidRDefault="00032369" w:rsidP="0003236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5393813"/>
      </w:pPr>
      <w:r>
        <w:rPr>
          <w:color w:val="666600"/>
        </w:rPr>
        <w:t>{</w:t>
      </w:r>
    </w:p>
    <w:p w14:paraId="4DA91555" w14:textId="77777777" w:rsidR="00032369" w:rsidRDefault="00032369" w:rsidP="0003236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5393813"/>
      </w:pPr>
      <w:r>
        <w:rPr>
          <w:color w:val="000000"/>
        </w:rPr>
        <w:t xml:space="preserve">  </w:t>
      </w:r>
      <w:r>
        <w:rPr>
          <w:color w:val="008800"/>
        </w:rPr>
        <w:t>"0ilcOZgolYWebTVeTI4GZr8kYMi2</w:t>
      </w:r>
      <w:proofErr w:type="gramStart"/>
      <w:r>
        <w:rPr>
          <w:color w:val="008800"/>
        </w:rPr>
        <w:t>"</w:t>
      </w:r>
      <w:r>
        <w:rPr>
          <w:color w:val="000000"/>
        </w:rPr>
        <w:t xml:space="preserve"> </w:t>
      </w:r>
      <w:r>
        <w:rPr>
          <w:color w:val="666600"/>
        </w:rPr>
        <w:t>:</w:t>
      </w:r>
      <w:proofErr w:type="gramEnd"/>
      <w:r>
        <w:rPr>
          <w:color w:val="000000"/>
        </w:rPr>
        <w:t xml:space="preserve"> </w:t>
      </w:r>
      <w:r>
        <w:rPr>
          <w:color w:val="666600"/>
        </w:rPr>
        <w:t>{</w:t>
      </w:r>
    </w:p>
    <w:p w14:paraId="6AA42F19" w14:textId="77777777" w:rsidR="00032369" w:rsidRDefault="00032369" w:rsidP="0003236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5393813"/>
      </w:pPr>
      <w:r>
        <w:rPr>
          <w:color w:val="000000"/>
        </w:rPr>
        <w:t xml:space="preserve">    </w:t>
      </w:r>
      <w:r>
        <w:rPr>
          <w:color w:val="008800"/>
        </w:rPr>
        <w:t>"SLASHstorageSLASHemulatedSLASH0SLASHDCIMSLASHCameraSLASH019ru2eclu251POINTpng</w:t>
      </w:r>
      <w:proofErr w:type="gramStart"/>
      <w:r>
        <w:rPr>
          <w:color w:val="008800"/>
        </w:rPr>
        <w:t>"</w:t>
      </w:r>
      <w:r>
        <w:rPr>
          <w:color w:val="000000"/>
        </w:rPr>
        <w:t xml:space="preserve"> </w:t>
      </w:r>
      <w:r>
        <w:rPr>
          <w:color w:val="666600"/>
        </w:rPr>
        <w:t>:</w:t>
      </w:r>
      <w:proofErr w:type="gramEnd"/>
      <w:r>
        <w:rPr>
          <w:color w:val="000000"/>
        </w:rPr>
        <w:t xml:space="preserve"> </w:t>
      </w:r>
      <w:r>
        <w:rPr>
          <w:color w:val="666600"/>
        </w:rPr>
        <w:t>{</w:t>
      </w:r>
    </w:p>
    <w:p w14:paraId="37AFCE64" w14:textId="77777777" w:rsidR="00032369" w:rsidRDefault="00032369" w:rsidP="0003236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5393813"/>
      </w:pPr>
      <w:r>
        <w:rPr>
          <w:color w:val="000000"/>
        </w:rPr>
        <w:t xml:space="preserve">      </w:t>
      </w:r>
      <w:r>
        <w:rPr>
          <w:color w:val="008800"/>
        </w:rPr>
        <w:t>"prediction</w:t>
      </w:r>
      <w:proofErr w:type="gramStart"/>
      <w:r>
        <w:rPr>
          <w:color w:val="008800"/>
        </w:rPr>
        <w:t>"</w:t>
      </w:r>
      <w:r>
        <w:rPr>
          <w:color w:val="000000"/>
        </w:rPr>
        <w:t xml:space="preserve"> </w:t>
      </w:r>
      <w:r>
        <w:rPr>
          <w:color w:val="666600"/>
        </w:rPr>
        <w:t>:</w:t>
      </w:r>
      <w:proofErr w:type="gramEnd"/>
      <w:r>
        <w:rPr>
          <w:color w:val="000000"/>
        </w:rPr>
        <w:t xml:space="preserve"> </w:t>
      </w:r>
      <w:r>
        <w:rPr>
          <w:color w:val="000088"/>
        </w:rPr>
        <w:t>true</w:t>
      </w:r>
    </w:p>
    <w:p w14:paraId="6E8D92EA" w14:textId="77777777" w:rsidR="00032369" w:rsidRDefault="00032369" w:rsidP="0003236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5393813"/>
      </w:pPr>
      <w:r>
        <w:rPr>
          <w:color w:val="000000"/>
        </w:rPr>
        <w:t xml:space="preserve">      </w:t>
      </w:r>
      <w:r>
        <w:rPr>
          <w:color w:val="008800"/>
        </w:rPr>
        <w:t>"</w:t>
      </w:r>
      <w:proofErr w:type="spellStart"/>
      <w:r>
        <w:rPr>
          <w:color w:val="008800"/>
        </w:rPr>
        <w:t>imageHash</w:t>
      </w:r>
      <w:proofErr w:type="spellEnd"/>
      <w:proofErr w:type="gramStart"/>
      <w:r>
        <w:rPr>
          <w:color w:val="008800"/>
        </w:rPr>
        <w:t>"</w:t>
      </w:r>
      <w:r>
        <w:rPr>
          <w:color w:val="000000"/>
        </w:rPr>
        <w:t xml:space="preserve"> </w:t>
      </w:r>
      <w:r>
        <w:rPr>
          <w:color w:val="666600"/>
        </w:rPr>
        <w:t>:</w:t>
      </w:r>
      <w:proofErr w:type="gramEnd"/>
      <w:r>
        <w:rPr>
          <w:color w:val="000000"/>
        </w:rPr>
        <w:t xml:space="preserve"> </w:t>
      </w:r>
      <w:r>
        <w:rPr>
          <w:color w:val="008800"/>
        </w:rPr>
        <w:t>"0000000000001111000000000100111100000000110001110000000011101111000000000000111100000000000010010000001111111101000000101100101100000000000011010000000000001101000101001000111100000100111111110001010011111111000001001111110100000100111011010000111111111111"</w:t>
      </w:r>
      <w:r>
        <w:rPr>
          <w:color w:val="666600"/>
        </w:rPr>
        <w:t>,</w:t>
      </w:r>
    </w:p>
    <w:p w14:paraId="484A0AE0" w14:textId="77777777" w:rsidR="00032369" w:rsidRDefault="00032369" w:rsidP="0003236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5393813"/>
      </w:pPr>
      <w:r>
        <w:rPr>
          <w:color w:val="000000"/>
        </w:rPr>
        <w:t> </w:t>
      </w:r>
    </w:p>
    <w:p w14:paraId="5B90148E" w14:textId="77777777" w:rsidR="00032369" w:rsidRDefault="00032369" w:rsidP="0003236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5393813"/>
      </w:pPr>
      <w:r>
        <w:rPr>
          <w:color w:val="000000"/>
        </w:rPr>
        <w:t xml:space="preserve">    </w:t>
      </w:r>
      <w:r>
        <w:rPr>
          <w:color w:val="666600"/>
        </w:rPr>
        <w:t>},</w:t>
      </w:r>
    </w:p>
    <w:p w14:paraId="41717BFB" w14:textId="77777777" w:rsidR="00032369" w:rsidRDefault="00032369" w:rsidP="0003236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5393813"/>
      </w:pPr>
      <w:r>
        <w:rPr>
          <w:color w:val="000000"/>
        </w:rPr>
        <w:t xml:space="preserve">    </w:t>
      </w:r>
      <w:r>
        <w:rPr>
          <w:color w:val="008800"/>
        </w:rPr>
        <w:t>"SLASHstorageSLASHemulatedSLASH0SLASHDCIMSLASHCameraSLASH01gx2tropv251POINTjpg</w:t>
      </w:r>
      <w:proofErr w:type="gramStart"/>
      <w:r>
        <w:rPr>
          <w:color w:val="008800"/>
        </w:rPr>
        <w:t>"</w:t>
      </w:r>
      <w:r>
        <w:rPr>
          <w:color w:val="000000"/>
        </w:rPr>
        <w:t xml:space="preserve"> </w:t>
      </w:r>
      <w:r>
        <w:rPr>
          <w:color w:val="666600"/>
        </w:rPr>
        <w:t>:</w:t>
      </w:r>
      <w:proofErr w:type="gramEnd"/>
      <w:r>
        <w:rPr>
          <w:color w:val="000000"/>
        </w:rPr>
        <w:t xml:space="preserve"> </w:t>
      </w:r>
      <w:r>
        <w:rPr>
          <w:color w:val="666600"/>
        </w:rPr>
        <w:t>{</w:t>
      </w:r>
    </w:p>
    <w:p w14:paraId="39AE1158" w14:textId="77777777" w:rsidR="00032369" w:rsidRDefault="00032369" w:rsidP="0003236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5393813"/>
      </w:pPr>
      <w:r>
        <w:rPr>
          <w:color w:val="000000"/>
        </w:rPr>
        <w:t xml:space="preserve">      </w:t>
      </w:r>
      <w:r>
        <w:rPr>
          <w:color w:val="008800"/>
        </w:rPr>
        <w:t>"</w:t>
      </w:r>
      <w:proofErr w:type="spellStart"/>
      <w:r>
        <w:rPr>
          <w:color w:val="008800"/>
        </w:rPr>
        <w:t>imageHash</w:t>
      </w:r>
      <w:proofErr w:type="spellEnd"/>
      <w:r>
        <w:rPr>
          <w:color w:val="008800"/>
        </w:rPr>
        <w:t>"</w:t>
      </w:r>
      <w:r>
        <w:rPr>
          <w:color w:val="666600"/>
        </w:rPr>
        <w:t>:</w:t>
      </w:r>
      <w:r>
        <w:rPr>
          <w:color w:val="000000"/>
        </w:rPr>
        <w:t xml:space="preserve"> </w:t>
      </w:r>
      <w:r>
        <w:rPr>
          <w:color w:val="000088"/>
        </w:rPr>
        <w:t>null</w:t>
      </w:r>
      <w:r>
        <w:rPr>
          <w:color w:val="666600"/>
        </w:rPr>
        <w:t>,</w:t>
      </w:r>
    </w:p>
    <w:p w14:paraId="65DC298B" w14:textId="77777777" w:rsidR="00032369" w:rsidRDefault="00032369" w:rsidP="0003236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5393813"/>
      </w:pPr>
      <w:r>
        <w:rPr>
          <w:color w:val="000000"/>
        </w:rPr>
        <w:t xml:space="preserve">      </w:t>
      </w:r>
      <w:r>
        <w:rPr>
          <w:color w:val="008800"/>
        </w:rPr>
        <w:t>"prediction</w:t>
      </w:r>
      <w:proofErr w:type="gramStart"/>
      <w:r>
        <w:rPr>
          <w:color w:val="008800"/>
        </w:rPr>
        <w:t>"</w:t>
      </w:r>
      <w:r>
        <w:rPr>
          <w:color w:val="000000"/>
        </w:rPr>
        <w:t xml:space="preserve"> </w:t>
      </w:r>
      <w:r>
        <w:rPr>
          <w:color w:val="666600"/>
        </w:rPr>
        <w:t>:</w:t>
      </w:r>
      <w:proofErr w:type="gramEnd"/>
      <w:r>
        <w:rPr>
          <w:color w:val="000000"/>
        </w:rPr>
        <w:t xml:space="preserve"> </w:t>
      </w:r>
      <w:r>
        <w:rPr>
          <w:color w:val="000088"/>
        </w:rPr>
        <w:t>false</w:t>
      </w:r>
    </w:p>
    <w:p w14:paraId="4A32ABC3" w14:textId="77777777" w:rsidR="00032369" w:rsidRDefault="00032369" w:rsidP="0003236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5393813"/>
      </w:pPr>
      <w:r>
        <w:rPr>
          <w:color w:val="000000"/>
        </w:rPr>
        <w:t xml:space="preserve">    </w:t>
      </w:r>
      <w:r>
        <w:rPr>
          <w:color w:val="666600"/>
        </w:rPr>
        <w:t>},</w:t>
      </w:r>
    </w:p>
    <w:p w14:paraId="14F431C2" w14:textId="77777777" w:rsidR="00032369" w:rsidRDefault="00032369" w:rsidP="0003236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5393813"/>
      </w:pPr>
      <w:r>
        <w:rPr>
          <w:color w:val="000000"/>
        </w:rPr>
        <w:t xml:space="preserve">    </w:t>
      </w:r>
      <w:r>
        <w:rPr>
          <w:color w:val="008800"/>
        </w:rPr>
        <w:t>"SLASHstorageSLASHemulatedSLASH0SLASHDCIMSLASHCameraSLASH0225mth1sv251POINTjpg</w:t>
      </w:r>
      <w:proofErr w:type="gramStart"/>
      <w:r>
        <w:rPr>
          <w:color w:val="008800"/>
        </w:rPr>
        <w:t>"</w:t>
      </w:r>
      <w:r>
        <w:rPr>
          <w:color w:val="000000"/>
        </w:rPr>
        <w:t xml:space="preserve"> </w:t>
      </w:r>
      <w:r>
        <w:rPr>
          <w:color w:val="666600"/>
        </w:rPr>
        <w:t>:</w:t>
      </w:r>
      <w:proofErr w:type="gramEnd"/>
      <w:r>
        <w:rPr>
          <w:color w:val="000000"/>
        </w:rPr>
        <w:t xml:space="preserve"> </w:t>
      </w:r>
      <w:r>
        <w:rPr>
          <w:color w:val="666600"/>
        </w:rPr>
        <w:t>{</w:t>
      </w:r>
    </w:p>
    <w:p w14:paraId="772591C0" w14:textId="77777777" w:rsidR="00032369" w:rsidRDefault="00032369" w:rsidP="0003236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5393813"/>
      </w:pPr>
      <w:r>
        <w:rPr>
          <w:color w:val="000000"/>
        </w:rPr>
        <w:t xml:space="preserve">      </w:t>
      </w:r>
      <w:r>
        <w:rPr>
          <w:color w:val="008800"/>
        </w:rPr>
        <w:t>"</w:t>
      </w:r>
      <w:proofErr w:type="spellStart"/>
      <w:r>
        <w:rPr>
          <w:color w:val="008800"/>
        </w:rPr>
        <w:t>imageHash</w:t>
      </w:r>
      <w:proofErr w:type="spellEnd"/>
      <w:proofErr w:type="gramStart"/>
      <w:r>
        <w:rPr>
          <w:color w:val="008800"/>
        </w:rPr>
        <w:t>"</w:t>
      </w:r>
      <w:r>
        <w:rPr>
          <w:color w:val="000000"/>
        </w:rPr>
        <w:t xml:space="preserve"> </w:t>
      </w:r>
      <w:r>
        <w:rPr>
          <w:color w:val="666600"/>
        </w:rPr>
        <w:t>:</w:t>
      </w:r>
      <w:proofErr w:type="gramEnd"/>
      <w:r>
        <w:rPr>
          <w:color w:val="000000"/>
        </w:rPr>
        <w:t xml:space="preserve"> </w:t>
      </w:r>
      <w:r>
        <w:rPr>
          <w:color w:val="008800"/>
        </w:rPr>
        <w:t>"10011000000001111111000000100111100000000111111110000110011101111100100000110111100000001000010010000001111111101000000101100101100000000000011010000000000001101000101001000111100000100111111110001010011111111000001001111110100110100111011010000100001111111"</w:t>
      </w:r>
      <w:r>
        <w:rPr>
          <w:color w:val="666600"/>
        </w:rPr>
        <w:t>,</w:t>
      </w:r>
    </w:p>
    <w:p w14:paraId="77556E61" w14:textId="77777777" w:rsidR="00032369" w:rsidRDefault="00032369" w:rsidP="0003236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5393813"/>
      </w:pPr>
      <w:r>
        <w:rPr>
          <w:color w:val="000000"/>
        </w:rPr>
        <w:t xml:space="preserve">      </w:t>
      </w:r>
      <w:r>
        <w:rPr>
          <w:color w:val="008800"/>
        </w:rPr>
        <w:t>"prediction</w:t>
      </w:r>
      <w:proofErr w:type="gramStart"/>
      <w:r>
        <w:rPr>
          <w:color w:val="008800"/>
        </w:rPr>
        <w:t>"</w:t>
      </w:r>
      <w:r>
        <w:rPr>
          <w:color w:val="000000"/>
        </w:rPr>
        <w:t xml:space="preserve"> </w:t>
      </w:r>
      <w:r>
        <w:rPr>
          <w:color w:val="666600"/>
        </w:rPr>
        <w:t>:</w:t>
      </w:r>
      <w:proofErr w:type="gramEnd"/>
      <w:r>
        <w:rPr>
          <w:color w:val="000000"/>
        </w:rPr>
        <w:t xml:space="preserve"> </w:t>
      </w:r>
      <w:r>
        <w:rPr>
          <w:color w:val="000088"/>
        </w:rPr>
        <w:t>true</w:t>
      </w:r>
    </w:p>
    <w:p w14:paraId="2378745A" w14:textId="77777777" w:rsidR="00032369" w:rsidRDefault="00032369" w:rsidP="0003236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5393813"/>
      </w:pPr>
      <w:r>
        <w:rPr>
          <w:color w:val="000000"/>
        </w:rPr>
        <w:t xml:space="preserve">    </w:t>
      </w:r>
      <w:r>
        <w:rPr>
          <w:color w:val="666600"/>
        </w:rPr>
        <w:t>},</w:t>
      </w:r>
    </w:p>
    <w:p w14:paraId="5F1476F0" w14:textId="77777777" w:rsidR="00032369" w:rsidRDefault="00032369" w:rsidP="00032369">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5393813"/>
      </w:pPr>
      <w:r>
        <w:rPr>
          <w:color w:val="666600"/>
        </w:rPr>
        <w:t>}</w:t>
      </w:r>
    </w:p>
    <w:p w14:paraId="16017BB9" w14:textId="2BD80327" w:rsidR="00300C77" w:rsidRPr="00300C77" w:rsidRDefault="00032369" w:rsidP="00300C77">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35393813"/>
        <w:rPr>
          <w:rStyle w:val="Emphasis"/>
          <w:iCs w:val="0"/>
          <w:color w:val="auto"/>
        </w:rPr>
      </w:pPr>
      <w:r>
        <w:rPr>
          <w:color w:val="000000"/>
        </w:rPr>
        <w:t> </w:t>
      </w:r>
    </w:p>
    <w:p w14:paraId="65517B54" w14:textId="594DF3BD" w:rsidR="00300C77" w:rsidRDefault="00300C77" w:rsidP="00300C77">
      <w:pPr>
        <w:pStyle w:val="Heading2"/>
        <w:rPr>
          <w:rStyle w:val="Emphasis"/>
        </w:rPr>
      </w:pPr>
      <w:r w:rsidRPr="00300C77">
        <w:rPr>
          <w:rStyle w:val="Emphasis"/>
        </w:rPr>
        <w:t>2. local cache: SQLite:</w:t>
      </w:r>
    </w:p>
    <w:p w14:paraId="58800124" w14:textId="5A2AF58C" w:rsidR="00300C77" w:rsidRDefault="00300C77" w:rsidP="00300C77">
      <w:pPr>
        <w:rPr>
          <w:lang w:val="en-AU" w:eastAsia="en-AU" w:bidi="he-IL"/>
        </w:rPr>
      </w:pPr>
      <w:r w:rsidRPr="00300C77">
        <w:rPr>
          <w:lang w:val="en-AU" w:eastAsia="en-AU" w:bidi="he-IL"/>
        </w:rPr>
        <w:t>database manager and helper code at “</w:t>
      </w:r>
      <w:proofErr w:type="spellStart"/>
      <w:r w:rsidRPr="00300C77">
        <w:rPr>
          <w:lang w:val="en-AU" w:eastAsia="en-AU" w:bidi="he-IL"/>
        </w:rPr>
        <w:t>src</w:t>
      </w:r>
      <w:proofErr w:type="spellEnd"/>
      <w:r w:rsidRPr="00300C77">
        <w:rPr>
          <w:lang w:val="en-AU" w:eastAsia="en-AU" w:bidi="he-IL"/>
        </w:rPr>
        <w:t>/main/java/com/example/</w:t>
      </w:r>
      <w:proofErr w:type="spellStart"/>
      <w:r w:rsidRPr="00300C77">
        <w:rPr>
          <w:lang w:val="en-AU" w:eastAsia="en-AU" w:bidi="he-IL"/>
        </w:rPr>
        <w:t>memesfilter</w:t>
      </w:r>
      <w:proofErr w:type="spellEnd"/>
      <w:r w:rsidRPr="00300C77">
        <w:rPr>
          <w:lang w:val="en-AU" w:eastAsia="en-AU" w:bidi="he-IL"/>
        </w:rPr>
        <w:t>/</w:t>
      </w:r>
      <w:proofErr w:type="spellStart"/>
      <w:r w:rsidRPr="00300C77">
        <w:rPr>
          <w:lang w:val="en-AU" w:eastAsia="en-AU" w:bidi="he-IL"/>
        </w:rPr>
        <w:t>sqlite_local_db</w:t>
      </w:r>
      <w:proofErr w:type="spellEnd"/>
      <w:r w:rsidRPr="00300C77">
        <w:rPr>
          <w:lang w:val="en-AU" w:eastAsia="en-AU" w:bidi="he-IL"/>
        </w:rPr>
        <w:t>” package.</w:t>
      </w:r>
    </w:p>
    <w:p w14:paraId="3EDA8CF3" w14:textId="77777777" w:rsidR="00300C77" w:rsidRDefault="00300C77" w:rsidP="00300C77">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880000"/>
        </w:rPr>
        <w:t>// Table Name</w:t>
      </w:r>
    </w:p>
    <w:p w14:paraId="615E0D88" w14:textId="77777777" w:rsidR="00300C77" w:rsidRDefault="00300C77" w:rsidP="00300C77">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public</w:t>
      </w:r>
      <w:r>
        <w:rPr>
          <w:color w:val="000000"/>
        </w:rPr>
        <w:t xml:space="preserve"> </w:t>
      </w:r>
      <w:r>
        <w:rPr>
          <w:color w:val="000088"/>
        </w:rPr>
        <w:t>static</w:t>
      </w:r>
      <w:r>
        <w:rPr>
          <w:color w:val="000000"/>
        </w:rPr>
        <w:t xml:space="preserve"> </w:t>
      </w:r>
      <w:r>
        <w:rPr>
          <w:color w:val="000088"/>
        </w:rPr>
        <w:t>final</w:t>
      </w:r>
      <w:r>
        <w:rPr>
          <w:color w:val="000000"/>
        </w:rPr>
        <w:t xml:space="preserve"> </w:t>
      </w:r>
      <w:r>
        <w:rPr>
          <w:color w:val="660066"/>
        </w:rPr>
        <w:t>String</w:t>
      </w:r>
      <w:r>
        <w:rPr>
          <w:color w:val="000000"/>
        </w:rPr>
        <w:t xml:space="preserve"> TABLE_NAME </w:t>
      </w:r>
      <w:r>
        <w:rPr>
          <w:color w:val="666600"/>
        </w:rPr>
        <w:t>=</w:t>
      </w:r>
      <w:r>
        <w:rPr>
          <w:color w:val="000000"/>
        </w:rPr>
        <w:t xml:space="preserve"> </w:t>
      </w:r>
      <w:r>
        <w:rPr>
          <w:color w:val="008800"/>
        </w:rPr>
        <w:t>"PREDICTIONS</w:t>
      </w:r>
      <w:proofErr w:type="gramStart"/>
      <w:r>
        <w:rPr>
          <w:color w:val="008800"/>
        </w:rPr>
        <w:t>"</w:t>
      </w:r>
      <w:r>
        <w:rPr>
          <w:color w:val="666600"/>
        </w:rPr>
        <w:t>;</w:t>
      </w:r>
      <w:proofErr w:type="gramEnd"/>
    </w:p>
    <w:p w14:paraId="703A10A4" w14:textId="77777777" w:rsidR="00300C77" w:rsidRDefault="00300C77" w:rsidP="00300C77">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w:t>
      </w:r>
    </w:p>
    <w:p w14:paraId="7E9D558A" w14:textId="77777777" w:rsidR="00300C77" w:rsidRDefault="00300C77" w:rsidP="00300C77">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880000"/>
        </w:rPr>
        <w:t>// Table columns</w:t>
      </w:r>
    </w:p>
    <w:p w14:paraId="74E799F9" w14:textId="77777777" w:rsidR="00300C77" w:rsidRDefault="00300C77" w:rsidP="00300C77">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public</w:t>
      </w:r>
      <w:r>
        <w:rPr>
          <w:color w:val="000000"/>
        </w:rPr>
        <w:t xml:space="preserve"> </w:t>
      </w:r>
      <w:r>
        <w:rPr>
          <w:color w:val="000088"/>
        </w:rPr>
        <w:t>static</w:t>
      </w:r>
      <w:r>
        <w:rPr>
          <w:color w:val="000000"/>
        </w:rPr>
        <w:t xml:space="preserve"> </w:t>
      </w:r>
      <w:r>
        <w:rPr>
          <w:color w:val="000088"/>
        </w:rPr>
        <w:t>final</w:t>
      </w:r>
      <w:r>
        <w:rPr>
          <w:color w:val="000000"/>
        </w:rPr>
        <w:t xml:space="preserve"> </w:t>
      </w:r>
      <w:r>
        <w:rPr>
          <w:color w:val="660066"/>
        </w:rPr>
        <w:t>String</w:t>
      </w:r>
      <w:r>
        <w:rPr>
          <w:color w:val="000000"/>
        </w:rPr>
        <w:t xml:space="preserve"> _PATH </w:t>
      </w:r>
      <w:r>
        <w:rPr>
          <w:color w:val="666600"/>
        </w:rPr>
        <w:t>=</w:t>
      </w:r>
      <w:r>
        <w:rPr>
          <w:color w:val="000000"/>
        </w:rPr>
        <w:t xml:space="preserve"> </w:t>
      </w:r>
      <w:r>
        <w:rPr>
          <w:color w:val="008800"/>
        </w:rPr>
        <w:t>"_path</w:t>
      </w:r>
      <w:proofErr w:type="gramStart"/>
      <w:r>
        <w:rPr>
          <w:color w:val="008800"/>
        </w:rPr>
        <w:t>"</w:t>
      </w:r>
      <w:r>
        <w:rPr>
          <w:color w:val="666600"/>
        </w:rPr>
        <w:t>;</w:t>
      </w:r>
      <w:proofErr w:type="gramEnd"/>
    </w:p>
    <w:p w14:paraId="740AD59F" w14:textId="77777777" w:rsidR="00300C77" w:rsidRDefault="00300C77" w:rsidP="00300C77">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public</w:t>
      </w:r>
      <w:r>
        <w:rPr>
          <w:color w:val="000000"/>
        </w:rPr>
        <w:t xml:space="preserve"> </w:t>
      </w:r>
      <w:r>
        <w:rPr>
          <w:color w:val="000088"/>
        </w:rPr>
        <w:t>static</w:t>
      </w:r>
      <w:r>
        <w:rPr>
          <w:color w:val="000000"/>
        </w:rPr>
        <w:t xml:space="preserve"> </w:t>
      </w:r>
      <w:r>
        <w:rPr>
          <w:color w:val="000088"/>
        </w:rPr>
        <w:t>final</w:t>
      </w:r>
      <w:r>
        <w:rPr>
          <w:color w:val="000000"/>
        </w:rPr>
        <w:t xml:space="preserve"> </w:t>
      </w:r>
      <w:r>
        <w:rPr>
          <w:color w:val="660066"/>
        </w:rPr>
        <w:t>String</w:t>
      </w:r>
      <w:r>
        <w:rPr>
          <w:color w:val="000000"/>
        </w:rPr>
        <w:t xml:space="preserve"> PREDICTION </w:t>
      </w:r>
      <w:r>
        <w:rPr>
          <w:color w:val="666600"/>
        </w:rPr>
        <w:t>=</w:t>
      </w:r>
      <w:r>
        <w:rPr>
          <w:color w:val="000000"/>
        </w:rPr>
        <w:t xml:space="preserve"> </w:t>
      </w:r>
      <w:r>
        <w:rPr>
          <w:color w:val="008800"/>
        </w:rPr>
        <w:t>"prediction</w:t>
      </w:r>
      <w:proofErr w:type="gramStart"/>
      <w:r>
        <w:rPr>
          <w:color w:val="008800"/>
        </w:rPr>
        <w:t>"</w:t>
      </w:r>
      <w:r>
        <w:rPr>
          <w:color w:val="666600"/>
        </w:rPr>
        <w:t>;</w:t>
      </w:r>
      <w:proofErr w:type="gramEnd"/>
    </w:p>
    <w:p w14:paraId="490323E1" w14:textId="274DDCF9" w:rsidR="00300C77" w:rsidRPr="00300C77" w:rsidRDefault="00300C77" w:rsidP="00300C77">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public</w:t>
      </w:r>
      <w:r>
        <w:rPr>
          <w:color w:val="000000"/>
        </w:rPr>
        <w:t xml:space="preserve"> </w:t>
      </w:r>
      <w:r>
        <w:rPr>
          <w:color w:val="000088"/>
        </w:rPr>
        <w:t>static</w:t>
      </w:r>
      <w:r>
        <w:rPr>
          <w:color w:val="000000"/>
        </w:rPr>
        <w:t xml:space="preserve"> </w:t>
      </w:r>
      <w:r>
        <w:rPr>
          <w:color w:val="000088"/>
        </w:rPr>
        <w:t>final</w:t>
      </w:r>
      <w:r>
        <w:rPr>
          <w:color w:val="000000"/>
        </w:rPr>
        <w:t xml:space="preserve"> </w:t>
      </w:r>
      <w:r>
        <w:rPr>
          <w:color w:val="660066"/>
        </w:rPr>
        <w:t>String</w:t>
      </w:r>
      <w:r>
        <w:rPr>
          <w:color w:val="000000"/>
        </w:rPr>
        <w:t xml:space="preserve"> IMAGE_HASH </w:t>
      </w:r>
      <w:r>
        <w:rPr>
          <w:color w:val="666600"/>
        </w:rPr>
        <w:t>=</w:t>
      </w:r>
      <w:r>
        <w:rPr>
          <w:color w:val="000000"/>
        </w:rPr>
        <w:t xml:space="preserve"> </w:t>
      </w:r>
      <w:r>
        <w:rPr>
          <w:color w:val="008800"/>
        </w:rPr>
        <w:t>"</w:t>
      </w:r>
      <w:proofErr w:type="spellStart"/>
      <w:r>
        <w:rPr>
          <w:color w:val="008800"/>
        </w:rPr>
        <w:t>image_hash</w:t>
      </w:r>
      <w:proofErr w:type="spellEnd"/>
      <w:proofErr w:type="gramStart"/>
      <w:r>
        <w:rPr>
          <w:color w:val="008800"/>
        </w:rPr>
        <w:t>"</w:t>
      </w:r>
      <w:r>
        <w:rPr>
          <w:color w:val="666600"/>
        </w:rPr>
        <w:t>;</w:t>
      </w:r>
      <w:proofErr w:type="gramEnd"/>
    </w:p>
    <w:p w14:paraId="24DB9335" w14:textId="5F03FC36" w:rsidR="00300C77" w:rsidRDefault="00300C77" w:rsidP="00300C77">
      <w:pPr>
        <w:pStyle w:val="Heading2"/>
        <w:rPr>
          <w:rStyle w:val="Emphasis"/>
          <w:sz w:val="44"/>
          <w:szCs w:val="44"/>
        </w:rPr>
      </w:pPr>
      <w:r w:rsidRPr="00300C77">
        <w:rPr>
          <w:rStyle w:val="Emphasis"/>
          <w:sz w:val="44"/>
          <w:szCs w:val="44"/>
        </w:rPr>
        <w:t>Templates Database</w:t>
      </w:r>
    </w:p>
    <w:p w14:paraId="36EF8ED7" w14:textId="20736AA7" w:rsidR="00300C77" w:rsidRDefault="00300C77" w:rsidP="00300C77">
      <w:r>
        <w:t>Firebase DB – No SQL</w:t>
      </w:r>
    </w:p>
    <w:p w14:paraId="06CF48CF" w14:textId="74F4F6EA" w:rsidR="00300C77" w:rsidRDefault="00300C77" w:rsidP="00300C77">
      <w:r>
        <w:t>Schema:</w:t>
      </w:r>
    </w:p>
    <w:p w14:paraId="6A6B593A" w14:textId="77777777" w:rsidR="00300C77" w:rsidRDefault="00300C77" w:rsidP="00300C77">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9583098"/>
      </w:pPr>
      <w:r>
        <w:t>&lt;random-template-id&gt;</w:t>
      </w:r>
      <w:r>
        <w:rPr>
          <w:color w:val="000000"/>
        </w:rPr>
        <w:t xml:space="preserve"> → {</w:t>
      </w:r>
    </w:p>
    <w:p w14:paraId="334B0856" w14:textId="77777777" w:rsidR="00300C77" w:rsidRDefault="00300C77" w:rsidP="00300C77">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9583098"/>
      </w:pPr>
      <w:r>
        <w:rPr>
          <w:color w:val="000000"/>
        </w:rPr>
        <w:t> </w:t>
      </w:r>
    </w:p>
    <w:p w14:paraId="608B8995" w14:textId="77777777" w:rsidR="00300C77" w:rsidRDefault="00300C77" w:rsidP="00300C77">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9583098"/>
      </w:pPr>
      <w:r>
        <w:rPr>
          <w:color w:val="000000"/>
        </w:rPr>
        <w:t xml:space="preserve">  </w:t>
      </w:r>
      <w:r>
        <w:t>&lt;path&gt;</w:t>
      </w:r>
      <w:r>
        <w:rPr>
          <w:color w:val="000000"/>
        </w:rPr>
        <w:t xml:space="preserve">: </w:t>
      </w:r>
      <w:proofErr w:type="spellStart"/>
      <w:r>
        <w:rPr>
          <w:color w:val="000000"/>
        </w:rPr>
        <w:t>url</w:t>
      </w:r>
      <w:proofErr w:type="spellEnd"/>
      <w:r>
        <w:rPr>
          <w:color w:val="000000"/>
        </w:rPr>
        <w:t xml:space="preserve"> to the image resource</w:t>
      </w:r>
    </w:p>
    <w:p w14:paraId="6429F7C3" w14:textId="77777777" w:rsidR="00300C77" w:rsidRDefault="00300C77" w:rsidP="00300C77">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9583098"/>
      </w:pPr>
      <w:r>
        <w:rPr>
          <w:color w:val="000000"/>
        </w:rPr>
        <w:t> </w:t>
      </w:r>
    </w:p>
    <w:p w14:paraId="3912DD7D" w14:textId="77777777" w:rsidR="00300C77" w:rsidRDefault="00300C77" w:rsidP="00300C77">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9583098"/>
      </w:pPr>
      <w:r>
        <w:rPr>
          <w:color w:val="000000"/>
        </w:rPr>
        <w:t xml:space="preserve">  </w:t>
      </w:r>
      <w:r>
        <w:t>&lt;title&gt;</w:t>
      </w:r>
      <w:r>
        <w:rPr>
          <w:color w:val="000000"/>
        </w:rPr>
        <w:t>: template title</w:t>
      </w:r>
    </w:p>
    <w:p w14:paraId="23C7E299" w14:textId="77777777" w:rsidR="00300C77" w:rsidRDefault="00300C77" w:rsidP="00300C77">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9583098"/>
      </w:pPr>
      <w:r>
        <w:rPr>
          <w:color w:val="000000"/>
        </w:rPr>
        <w:t> </w:t>
      </w:r>
    </w:p>
    <w:p w14:paraId="464CC76C" w14:textId="77777777" w:rsidR="00300C77" w:rsidRDefault="00300C77" w:rsidP="00300C77">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9583098"/>
      </w:pPr>
      <w:r>
        <w:rPr>
          <w:color w:val="000000"/>
        </w:rPr>
        <w:t>}</w:t>
      </w:r>
    </w:p>
    <w:p w14:paraId="1822555B" w14:textId="6FA6CF2A" w:rsidR="00300C77" w:rsidRDefault="00300C77" w:rsidP="00300C77">
      <w:r>
        <w:rPr>
          <w:color w:val="000000"/>
        </w:rPr>
        <w:t> </w:t>
      </w:r>
      <w:r>
        <w:t>Example:</w:t>
      </w:r>
    </w:p>
    <w:p w14:paraId="705E2E9F" w14:textId="77777777" w:rsidR="00300C77" w:rsidRDefault="00300C77" w:rsidP="00300C77">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431519"/>
      </w:pPr>
      <w:r>
        <w:rPr>
          <w:color w:val="666600"/>
        </w:rPr>
        <w:t>{</w:t>
      </w:r>
    </w:p>
    <w:p w14:paraId="682F89BD" w14:textId="77777777" w:rsidR="00300C77" w:rsidRDefault="00300C77" w:rsidP="00300C77">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431519"/>
      </w:pPr>
      <w:r>
        <w:rPr>
          <w:color w:val="000000"/>
        </w:rPr>
        <w:t xml:space="preserve">  </w:t>
      </w:r>
      <w:r>
        <w:rPr>
          <w:color w:val="008800"/>
        </w:rPr>
        <w:t>"-M9dUsBalqBlTZZx6M_M</w:t>
      </w:r>
      <w:proofErr w:type="gramStart"/>
      <w:r>
        <w:rPr>
          <w:color w:val="008800"/>
        </w:rPr>
        <w:t>"</w:t>
      </w:r>
      <w:r>
        <w:rPr>
          <w:color w:val="000000"/>
        </w:rPr>
        <w:t xml:space="preserve"> </w:t>
      </w:r>
      <w:r>
        <w:rPr>
          <w:color w:val="666600"/>
        </w:rPr>
        <w:t>:</w:t>
      </w:r>
      <w:proofErr w:type="gramEnd"/>
      <w:r>
        <w:rPr>
          <w:color w:val="000000"/>
        </w:rPr>
        <w:t xml:space="preserve"> </w:t>
      </w:r>
      <w:r>
        <w:rPr>
          <w:color w:val="666600"/>
        </w:rPr>
        <w:t>{</w:t>
      </w:r>
    </w:p>
    <w:p w14:paraId="02C3FACB" w14:textId="77777777" w:rsidR="00300C77" w:rsidRDefault="00300C77" w:rsidP="00300C77">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431519"/>
      </w:pPr>
      <w:r>
        <w:rPr>
          <w:color w:val="000000"/>
        </w:rPr>
        <w:t xml:space="preserve">    </w:t>
      </w:r>
      <w:r>
        <w:rPr>
          <w:color w:val="008800"/>
        </w:rPr>
        <w:t>"path</w:t>
      </w:r>
      <w:proofErr w:type="gramStart"/>
      <w:r>
        <w:rPr>
          <w:color w:val="008800"/>
        </w:rPr>
        <w:t>"</w:t>
      </w:r>
      <w:r>
        <w:rPr>
          <w:color w:val="000000"/>
        </w:rPr>
        <w:t xml:space="preserve"> </w:t>
      </w:r>
      <w:r>
        <w:rPr>
          <w:color w:val="666600"/>
        </w:rPr>
        <w:t>:</w:t>
      </w:r>
      <w:proofErr w:type="gramEnd"/>
      <w:r>
        <w:rPr>
          <w:color w:val="000000"/>
        </w:rPr>
        <w:t xml:space="preserve"> </w:t>
      </w:r>
      <w:r>
        <w:rPr>
          <w:color w:val="008800"/>
        </w:rPr>
        <w:t>"https://imgflip.com/s/meme/Distracted-Boyfriend.jpg"</w:t>
      </w:r>
      <w:r>
        <w:rPr>
          <w:color w:val="666600"/>
        </w:rPr>
        <w:t>,</w:t>
      </w:r>
    </w:p>
    <w:p w14:paraId="3378FD23" w14:textId="77777777" w:rsidR="00300C77" w:rsidRDefault="00300C77" w:rsidP="00300C77">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431519"/>
      </w:pPr>
      <w:r>
        <w:rPr>
          <w:color w:val="000000"/>
        </w:rPr>
        <w:t xml:space="preserve">    </w:t>
      </w:r>
      <w:r>
        <w:rPr>
          <w:color w:val="008800"/>
        </w:rPr>
        <w:t>"title</w:t>
      </w:r>
      <w:proofErr w:type="gramStart"/>
      <w:r>
        <w:rPr>
          <w:color w:val="008800"/>
        </w:rPr>
        <w:t>"</w:t>
      </w:r>
      <w:r>
        <w:rPr>
          <w:color w:val="000000"/>
        </w:rPr>
        <w:t xml:space="preserve"> </w:t>
      </w:r>
      <w:r>
        <w:rPr>
          <w:color w:val="666600"/>
        </w:rPr>
        <w:t>:</w:t>
      </w:r>
      <w:proofErr w:type="gramEnd"/>
      <w:r>
        <w:rPr>
          <w:color w:val="000000"/>
        </w:rPr>
        <w:t xml:space="preserve"> </w:t>
      </w:r>
      <w:r>
        <w:rPr>
          <w:color w:val="008800"/>
        </w:rPr>
        <w:t>"Distracted Boyfriend"</w:t>
      </w:r>
    </w:p>
    <w:p w14:paraId="4393F4D2" w14:textId="77777777" w:rsidR="00300C77" w:rsidRDefault="00300C77" w:rsidP="00300C77">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431519"/>
      </w:pPr>
      <w:r>
        <w:rPr>
          <w:color w:val="000000"/>
        </w:rPr>
        <w:t xml:space="preserve">  </w:t>
      </w:r>
      <w:r>
        <w:rPr>
          <w:color w:val="666600"/>
        </w:rPr>
        <w:t>},</w:t>
      </w:r>
    </w:p>
    <w:p w14:paraId="1E23E340" w14:textId="77777777" w:rsidR="00300C77" w:rsidRDefault="00300C77" w:rsidP="00300C77">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431519"/>
      </w:pPr>
      <w:r>
        <w:rPr>
          <w:color w:val="000000"/>
        </w:rPr>
        <w:t xml:space="preserve">  </w:t>
      </w:r>
      <w:r>
        <w:rPr>
          <w:color w:val="008800"/>
        </w:rPr>
        <w:t>"-M9dUsN9NQEyS2Xtm684</w:t>
      </w:r>
      <w:proofErr w:type="gramStart"/>
      <w:r>
        <w:rPr>
          <w:color w:val="008800"/>
        </w:rPr>
        <w:t>"</w:t>
      </w:r>
      <w:r>
        <w:rPr>
          <w:color w:val="000000"/>
        </w:rPr>
        <w:t xml:space="preserve"> </w:t>
      </w:r>
      <w:r>
        <w:rPr>
          <w:color w:val="666600"/>
        </w:rPr>
        <w:t>:</w:t>
      </w:r>
      <w:proofErr w:type="gramEnd"/>
      <w:r>
        <w:rPr>
          <w:color w:val="000000"/>
        </w:rPr>
        <w:t xml:space="preserve"> </w:t>
      </w:r>
      <w:r>
        <w:rPr>
          <w:color w:val="666600"/>
        </w:rPr>
        <w:t>{</w:t>
      </w:r>
    </w:p>
    <w:p w14:paraId="61D1C240" w14:textId="77777777" w:rsidR="00300C77" w:rsidRDefault="00300C77" w:rsidP="00300C77">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431519"/>
      </w:pPr>
      <w:r>
        <w:rPr>
          <w:color w:val="000000"/>
        </w:rPr>
        <w:t xml:space="preserve">    </w:t>
      </w:r>
      <w:r>
        <w:rPr>
          <w:color w:val="008800"/>
        </w:rPr>
        <w:t>"path</w:t>
      </w:r>
      <w:proofErr w:type="gramStart"/>
      <w:r>
        <w:rPr>
          <w:color w:val="008800"/>
        </w:rPr>
        <w:t>"</w:t>
      </w:r>
      <w:r>
        <w:rPr>
          <w:color w:val="000000"/>
        </w:rPr>
        <w:t xml:space="preserve"> </w:t>
      </w:r>
      <w:r>
        <w:rPr>
          <w:color w:val="666600"/>
        </w:rPr>
        <w:t>:</w:t>
      </w:r>
      <w:proofErr w:type="gramEnd"/>
      <w:r>
        <w:rPr>
          <w:color w:val="000000"/>
        </w:rPr>
        <w:t xml:space="preserve"> </w:t>
      </w:r>
      <w:r>
        <w:rPr>
          <w:color w:val="008800"/>
        </w:rPr>
        <w:t>"https://imgflip.com/s/meme/Drake-Hotline-Bling.jpg"</w:t>
      </w:r>
      <w:r>
        <w:rPr>
          <w:color w:val="666600"/>
        </w:rPr>
        <w:t>,</w:t>
      </w:r>
    </w:p>
    <w:p w14:paraId="4715ED56" w14:textId="77777777" w:rsidR="00300C77" w:rsidRDefault="00300C77" w:rsidP="00300C77">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431519"/>
      </w:pPr>
      <w:r>
        <w:rPr>
          <w:color w:val="000000"/>
        </w:rPr>
        <w:t xml:space="preserve">    </w:t>
      </w:r>
      <w:r>
        <w:rPr>
          <w:color w:val="008800"/>
        </w:rPr>
        <w:t>"title</w:t>
      </w:r>
      <w:proofErr w:type="gramStart"/>
      <w:r>
        <w:rPr>
          <w:color w:val="008800"/>
        </w:rPr>
        <w:t>"</w:t>
      </w:r>
      <w:r>
        <w:rPr>
          <w:color w:val="000000"/>
        </w:rPr>
        <w:t xml:space="preserve"> </w:t>
      </w:r>
      <w:r>
        <w:rPr>
          <w:color w:val="666600"/>
        </w:rPr>
        <w:t>:</w:t>
      </w:r>
      <w:proofErr w:type="gramEnd"/>
      <w:r>
        <w:rPr>
          <w:color w:val="000000"/>
        </w:rPr>
        <w:t xml:space="preserve"> </w:t>
      </w:r>
      <w:r>
        <w:rPr>
          <w:color w:val="008800"/>
        </w:rPr>
        <w:t>"Drake Hotline Bling"</w:t>
      </w:r>
    </w:p>
    <w:p w14:paraId="2F3EDF26" w14:textId="77777777" w:rsidR="00300C77" w:rsidRDefault="00300C77" w:rsidP="00300C77">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431519"/>
      </w:pPr>
      <w:r>
        <w:rPr>
          <w:color w:val="000000"/>
        </w:rPr>
        <w:t xml:space="preserve">  </w:t>
      </w:r>
      <w:r>
        <w:rPr>
          <w:color w:val="666600"/>
        </w:rPr>
        <w:t>},</w:t>
      </w:r>
    </w:p>
    <w:p w14:paraId="1A0385A8" w14:textId="77777777" w:rsidR="00300C77" w:rsidRDefault="00300C77" w:rsidP="00300C77">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431519"/>
      </w:pPr>
      <w:r>
        <w:rPr>
          <w:color w:val="000000"/>
        </w:rPr>
        <w:t xml:space="preserve">  </w:t>
      </w:r>
      <w:r>
        <w:rPr>
          <w:color w:val="008800"/>
        </w:rPr>
        <w:t>"-M9dUsXR6BpNvHyZfz8G</w:t>
      </w:r>
      <w:proofErr w:type="gramStart"/>
      <w:r>
        <w:rPr>
          <w:color w:val="008800"/>
        </w:rPr>
        <w:t>"</w:t>
      </w:r>
      <w:r>
        <w:rPr>
          <w:color w:val="000000"/>
        </w:rPr>
        <w:t xml:space="preserve"> </w:t>
      </w:r>
      <w:r>
        <w:rPr>
          <w:color w:val="666600"/>
        </w:rPr>
        <w:t>:</w:t>
      </w:r>
      <w:proofErr w:type="gramEnd"/>
      <w:r>
        <w:rPr>
          <w:color w:val="000000"/>
        </w:rPr>
        <w:t xml:space="preserve"> </w:t>
      </w:r>
      <w:r>
        <w:rPr>
          <w:color w:val="666600"/>
        </w:rPr>
        <w:t>{</w:t>
      </w:r>
    </w:p>
    <w:p w14:paraId="142B3123" w14:textId="77777777" w:rsidR="00300C77" w:rsidRDefault="00300C77" w:rsidP="00300C77">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431519"/>
      </w:pPr>
      <w:r>
        <w:rPr>
          <w:color w:val="000000"/>
        </w:rPr>
        <w:t xml:space="preserve">    </w:t>
      </w:r>
      <w:r>
        <w:rPr>
          <w:color w:val="008800"/>
        </w:rPr>
        <w:t>"path</w:t>
      </w:r>
      <w:proofErr w:type="gramStart"/>
      <w:r>
        <w:rPr>
          <w:color w:val="008800"/>
        </w:rPr>
        <w:t>"</w:t>
      </w:r>
      <w:r>
        <w:rPr>
          <w:color w:val="000000"/>
        </w:rPr>
        <w:t xml:space="preserve"> </w:t>
      </w:r>
      <w:r>
        <w:rPr>
          <w:color w:val="666600"/>
        </w:rPr>
        <w:t>:</w:t>
      </w:r>
      <w:proofErr w:type="gramEnd"/>
      <w:r>
        <w:rPr>
          <w:color w:val="000000"/>
        </w:rPr>
        <w:t xml:space="preserve"> </w:t>
      </w:r>
      <w:r>
        <w:rPr>
          <w:color w:val="008800"/>
        </w:rPr>
        <w:t>"https://imgflip.com/s/meme/Two-Buttons.jpg"</w:t>
      </w:r>
      <w:r>
        <w:rPr>
          <w:color w:val="666600"/>
        </w:rPr>
        <w:t>,</w:t>
      </w:r>
    </w:p>
    <w:p w14:paraId="5808BA8B" w14:textId="77777777" w:rsidR="00300C77" w:rsidRDefault="00300C77" w:rsidP="00300C77">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431519"/>
      </w:pPr>
      <w:r>
        <w:rPr>
          <w:color w:val="000000"/>
        </w:rPr>
        <w:t xml:space="preserve">    </w:t>
      </w:r>
      <w:r>
        <w:rPr>
          <w:color w:val="008800"/>
        </w:rPr>
        <w:t>"title</w:t>
      </w:r>
      <w:proofErr w:type="gramStart"/>
      <w:r>
        <w:rPr>
          <w:color w:val="008800"/>
        </w:rPr>
        <w:t>"</w:t>
      </w:r>
      <w:r>
        <w:rPr>
          <w:color w:val="000000"/>
        </w:rPr>
        <w:t xml:space="preserve"> </w:t>
      </w:r>
      <w:r>
        <w:rPr>
          <w:color w:val="666600"/>
        </w:rPr>
        <w:t>:</w:t>
      </w:r>
      <w:proofErr w:type="gramEnd"/>
      <w:r>
        <w:rPr>
          <w:color w:val="000000"/>
        </w:rPr>
        <w:t xml:space="preserve"> </w:t>
      </w:r>
      <w:r>
        <w:rPr>
          <w:color w:val="008800"/>
        </w:rPr>
        <w:t>"Two Buttons"</w:t>
      </w:r>
    </w:p>
    <w:p w14:paraId="61E9547D" w14:textId="77777777" w:rsidR="00300C77" w:rsidRDefault="00300C77" w:rsidP="00300C77">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431519"/>
      </w:pPr>
      <w:r>
        <w:rPr>
          <w:color w:val="000000"/>
        </w:rPr>
        <w:t xml:space="preserve">  </w:t>
      </w:r>
      <w:r>
        <w:rPr>
          <w:color w:val="666600"/>
        </w:rPr>
        <w:t>}</w:t>
      </w:r>
    </w:p>
    <w:p w14:paraId="4F5B3220" w14:textId="77777777" w:rsidR="00300C77" w:rsidRDefault="00300C77" w:rsidP="00300C77">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89431519"/>
      </w:pPr>
      <w:r>
        <w:rPr>
          <w:color w:val="666600"/>
        </w:rPr>
        <w:t>}</w:t>
      </w:r>
    </w:p>
    <w:p w14:paraId="17773281" w14:textId="789ED2FC" w:rsidR="007D5A3F" w:rsidRDefault="00300C77" w:rsidP="003F0BAD">
      <w:pPr>
        <w:pStyle w:val="Heading1"/>
        <w:rPr>
          <w:rStyle w:val="Emphasis"/>
        </w:rPr>
      </w:pPr>
      <w:r>
        <w:rPr>
          <w:color w:val="000000"/>
        </w:rPr>
        <w:t> </w:t>
      </w:r>
      <w:r w:rsidR="003F0BAD">
        <w:rPr>
          <w:rStyle w:val="Emphasis"/>
        </w:rPr>
        <w:t xml:space="preserve">05 </w:t>
      </w:r>
      <w:r w:rsidR="00C24A8E">
        <w:rPr>
          <w:rStyle w:val="Emphasis"/>
        </w:rPr>
        <w:t>Technologies</w:t>
      </w:r>
    </w:p>
    <w:p w14:paraId="6E1381F2" w14:textId="77777777" w:rsidR="009505DB" w:rsidRDefault="009505DB" w:rsidP="009505DB">
      <w:pPr>
        <w:pStyle w:val="Heading2"/>
        <w:shd w:val="clear" w:color="auto" w:fill="FFFFFF"/>
        <w:spacing w:before="432" w:after="0"/>
        <w:rPr>
          <w:rFonts w:ascii="Segoe UI" w:hAnsi="Segoe UI" w:cs="Segoe UI"/>
          <w:bCs w:val="0"/>
          <w:color w:val="172B4D"/>
          <w:spacing w:val="-2"/>
          <w:sz w:val="34"/>
          <w:szCs w:val="34"/>
        </w:rPr>
      </w:pPr>
      <w:r>
        <w:rPr>
          <w:rFonts w:ascii="Segoe UI" w:hAnsi="Segoe UI" w:cs="Segoe UI"/>
          <w:b/>
          <w:bCs w:val="0"/>
          <w:color w:val="172B4D"/>
          <w:spacing w:val="-2"/>
          <w:sz w:val="34"/>
          <w:szCs w:val="34"/>
        </w:rPr>
        <w:t>Languages used:</w:t>
      </w:r>
    </w:p>
    <w:p w14:paraId="7D6D0BFC" w14:textId="77777777" w:rsidR="009505DB" w:rsidRDefault="009505DB" w:rsidP="009505DB">
      <w:pPr>
        <w:pStyle w:val="NormalWeb"/>
        <w:numPr>
          <w:ilvl w:val="0"/>
          <w:numId w:val="17"/>
        </w:numPr>
        <w:shd w:val="clear" w:color="auto" w:fill="FFFFFF"/>
        <w:spacing w:before="0" w:beforeAutospacing="0" w:after="0" w:afterAutospacing="0"/>
        <w:ind w:left="0"/>
        <w:rPr>
          <w:rFonts w:ascii="Segoe UI" w:hAnsi="Segoe UI" w:cs="Segoe UI"/>
          <w:color w:val="172B4D"/>
          <w:spacing w:val="-1"/>
        </w:rPr>
      </w:pPr>
      <w:r>
        <w:rPr>
          <w:rFonts w:ascii="Segoe UI" w:hAnsi="Segoe UI" w:cs="Segoe UI"/>
          <w:color w:val="172B4D"/>
          <w:spacing w:val="-1"/>
        </w:rPr>
        <w:t>Python - model data scraping, model training</w:t>
      </w:r>
    </w:p>
    <w:p w14:paraId="4C917A17" w14:textId="21F30241" w:rsidR="009505DB" w:rsidRPr="009505DB" w:rsidRDefault="009505DB" w:rsidP="009505DB">
      <w:pPr>
        <w:pStyle w:val="NormalWeb"/>
        <w:numPr>
          <w:ilvl w:val="0"/>
          <w:numId w:val="17"/>
        </w:numPr>
        <w:shd w:val="clear" w:color="auto" w:fill="FFFFFF"/>
        <w:spacing w:before="0" w:beforeAutospacing="0" w:after="0" w:afterAutospacing="0"/>
        <w:ind w:left="0"/>
        <w:rPr>
          <w:rFonts w:ascii="Segoe UI" w:hAnsi="Segoe UI" w:cs="Segoe UI"/>
          <w:color w:val="172B4D"/>
          <w:spacing w:val="-1"/>
        </w:rPr>
      </w:pPr>
      <w:r>
        <w:rPr>
          <w:rFonts w:ascii="Segoe UI" w:hAnsi="Segoe UI" w:cs="Segoe UI"/>
          <w:color w:val="172B4D"/>
          <w:spacing w:val="-1"/>
        </w:rPr>
        <w:t>Java - android mobile application development.</w:t>
      </w:r>
    </w:p>
    <w:p w14:paraId="2D65C2B6" w14:textId="77777777" w:rsidR="000266DC" w:rsidRDefault="000266DC" w:rsidP="000266DC">
      <w:pPr>
        <w:pStyle w:val="Heading2"/>
        <w:shd w:val="clear" w:color="auto" w:fill="FFFFFF"/>
        <w:spacing w:before="432" w:after="0"/>
        <w:rPr>
          <w:rFonts w:ascii="Segoe UI" w:hAnsi="Segoe UI" w:cs="Segoe UI"/>
          <w:bCs w:val="0"/>
          <w:color w:val="172B4D"/>
          <w:spacing w:val="-2"/>
          <w:sz w:val="34"/>
          <w:szCs w:val="34"/>
        </w:rPr>
      </w:pPr>
      <w:r>
        <w:rPr>
          <w:rFonts w:ascii="Segoe UI" w:hAnsi="Segoe UI" w:cs="Segoe UI"/>
          <w:b/>
          <w:bCs w:val="0"/>
          <w:color w:val="172B4D"/>
          <w:spacing w:val="-2"/>
          <w:sz w:val="34"/>
          <w:szCs w:val="34"/>
        </w:rPr>
        <w:t>Development Tools used:</w:t>
      </w:r>
    </w:p>
    <w:p w14:paraId="33EB8D98" w14:textId="77777777" w:rsidR="000266DC" w:rsidRDefault="000266DC" w:rsidP="000266DC">
      <w:pPr>
        <w:pStyle w:val="NormalWeb"/>
        <w:numPr>
          <w:ilvl w:val="0"/>
          <w:numId w:val="15"/>
        </w:numPr>
        <w:shd w:val="clear" w:color="auto" w:fill="FFFFFF"/>
        <w:spacing w:before="0" w:beforeAutospacing="0" w:after="0" w:afterAutospacing="0"/>
        <w:ind w:left="0"/>
        <w:rPr>
          <w:rFonts w:ascii="Segoe UI" w:hAnsi="Segoe UI" w:cs="Segoe UI"/>
          <w:color w:val="172B4D"/>
          <w:spacing w:val="-1"/>
        </w:rPr>
      </w:pPr>
      <w:r>
        <w:rPr>
          <w:rFonts w:ascii="Segoe UI" w:hAnsi="Segoe UI" w:cs="Segoe UI"/>
          <w:color w:val="172B4D"/>
          <w:spacing w:val="-1"/>
        </w:rPr>
        <w:t xml:space="preserve">Jira - agile task management </w:t>
      </w:r>
    </w:p>
    <w:p w14:paraId="6EA3D303" w14:textId="77777777" w:rsidR="000266DC" w:rsidRDefault="000266DC" w:rsidP="000266DC">
      <w:pPr>
        <w:pStyle w:val="NormalWeb"/>
        <w:numPr>
          <w:ilvl w:val="0"/>
          <w:numId w:val="15"/>
        </w:numPr>
        <w:shd w:val="clear" w:color="auto" w:fill="FFFFFF"/>
        <w:spacing w:before="0" w:beforeAutospacing="0" w:after="0" w:afterAutospacing="0"/>
        <w:ind w:left="0"/>
        <w:rPr>
          <w:rFonts w:ascii="Segoe UI" w:hAnsi="Segoe UI" w:cs="Segoe UI"/>
          <w:color w:val="172B4D"/>
          <w:spacing w:val="-1"/>
        </w:rPr>
      </w:pPr>
      <w:r>
        <w:rPr>
          <w:rFonts w:ascii="Segoe UI" w:hAnsi="Segoe UI" w:cs="Segoe UI"/>
          <w:color w:val="172B4D"/>
          <w:spacing w:val="-1"/>
        </w:rPr>
        <w:t>Confluence - knowledge sharing (characterization and project planning)</w:t>
      </w:r>
    </w:p>
    <w:p w14:paraId="1DE30F48" w14:textId="77777777" w:rsidR="000266DC" w:rsidRDefault="000266DC" w:rsidP="000266DC">
      <w:pPr>
        <w:pStyle w:val="NormalWeb"/>
        <w:numPr>
          <w:ilvl w:val="0"/>
          <w:numId w:val="15"/>
        </w:numPr>
        <w:shd w:val="clear" w:color="auto" w:fill="FFFFFF"/>
        <w:spacing w:before="0" w:beforeAutospacing="0" w:after="0" w:afterAutospacing="0"/>
        <w:ind w:left="0"/>
        <w:rPr>
          <w:rFonts w:ascii="Segoe UI" w:hAnsi="Segoe UI" w:cs="Segoe UI"/>
          <w:color w:val="172B4D"/>
          <w:spacing w:val="-1"/>
        </w:rPr>
      </w:pPr>
      <w:r>
        <w:rPr>
          <w:rFonts w:ascii="Segoe UI" w:hAnsi="Segoe UI" w:cs="Segoe UI"/>
          <w:color w:val="172B4D"/>
          <w:spacing w:val="-1"/>
        </w:rPr>
        <w:t>git + github - version control system. ()</w:t>
      </w:r>
    </w:p>
    <w:p w14:paraId="2ACDF3EE" w14:textId="77777777" w:rsidR="000266DC" w:rsidRDefault="000266DC" w:rsidP="000266DC">
      <w:pPr>
        <w:pStyle w:val="NormalWeb"/>
        <w:numPr>
          <w:ilvl w:val="0"/>
          <w:numId w:val="15"/>
        </w:numPr>
        <w:shd w:val="clear" w:color="auto" w:fill="FFFFFF"/>
        <w:spacing w:before="0" w:beforeAutospacing="0" w:after="0" w:afterAutospacing="0"/>
        <w:ind w:left="0"/>
        <w:rPr>
          <w:rFonts w:ascii="Segoe UI" w:hAnsi="Segoe UI" w:cs="Segoe UI"/>
          <w:color w:val="172B4D"/>
          <w:spacing w:val="-1"/>
        </w:rPr>
      </w:pPr>
      <w:r>
        <w:rPr>
          <w:rFonts w:ascii="Segoe UI" w:hAnsi="Segoe UI" w:cs="Segoe UI"/>
          <w:color w:val="172B4D"/>
          <w:spacing w:val="-1"/>
        </w:rPr>
        <w:t>Whimsical - system design and architecture planning.</w:t>
      </w:r>
    </w:p>
    <w:p w14:paraId="3A13C2D5" w14:textId="77777777" w:rsidR="000266DC" w:rsidRDefault="000266DC" w:rsidP="000266DC">
      <w:pPr>
        <w:pStyle w:val="Heading2"/>
        <w:shd w:val="clear" w:color="auto" w:fill="FFFFFF"/>
        <w:spacing w:before="432" w:after="0"/>
        <w:rPr>
          <w:rFonts w:ascii="Segoe UI" w:hAnsi="Segoe UI" w:cs="Segoe UI"/>
          <w:bCs w:val="0"/>
          <w:color w:val="172B4D"/>
          <w:spacing w:val="-2"/>
          <w:sz w:val="34"/>
          <w:szCs w:val="34"/>
        </w:rPr>
      </w:pPr>
      <w:r>
        <w:rPr>
          <w:rFonts w:ascii="Segoe UI" w:hAnsi="Segoe UI" w:cs="Segoe UI"/>
          <w:b/>
          <w:bCs w:val="0"/>
          <w:color w:val="172B4D"/>
          <w:spacing w:val="-2"/>
          <w:sz w:val="34"/>
          <w:szCs w:val="34"/>
        </w:rPr>
        <w:t>Main Technologies used:</w:t>
      </w:r>
    </w:p>
    <w:p w14:paraId="23264943" w14:textId="3E7F1D65" w:rsidR="000266DC" w:rsidRDefault="000266DC" w:rsidP="000266DC">
      <w:pPr>
        <w:pStyle w:val="NormalWeb"/>
        <w:numPr>
          <w:ilvl w:val="0"/>
          <w:numId w:val="16"/>
        </w:numPr>
        <w:shd w:val="clear" w:color="auto" w:fill="FFFFFF"/>
        <w:spacing w:before="0" w:beforeAutospacing="0" w:after="0" w:afterAutospacing="0"/>
        <w:ind w:left="0"/>
        <w:rPr>
          <w:rFonts w:ascii="Segoe UI" w:hAnsi="Segoe UI" w:cs="Segoe UI"/>
          <w:color w:val="172B4D"/>
          <w:spacing w:val="-1"/>
        </w:rPr>
      </w:pPr>
      <w:r>
        <w:rPr>
          <w:rFonts w:ascii="Segoe UI" w:hAnsi="Segoe UI" w:cs="Segoe UI"/>
          <w:color w:val="172B4D"/>
          <w:spacing w:val="-1"/>
        </w:rPr>
        <w:t>Android &amp; Android Studio - mobile development.</w:t>
      </w:r>
    </w:p>
    <w:p w14:paraId="0ED547B0" w14:textId="77777777" w:rsidR="000266DC" w:rsidRDefault="000266DC" w:rsidP="000266DC">
      <w:pPr>
        <w:pStyle w:val="NormalWeb"/>
        <w:numPr>
          <w:ilvl w:val="0"/>
          <w:numId w:val="16"/>
        </w:numPr>
        <w:shd w:val="clear" w:color="auto" w:fill="FFFFFF"/>
        <w:spacing w:before="0" w:beforeAutospacing="0" w:after="0" w:afterAutospacing="0"/>
        <w:ind w:left="0"/>
        <w:rPr>
          <w:rFonts w:ascii="Segoe UI" w:hAnsi="Segoe UI" w:cs="Segoe UI"/>
          <w:color w:val="172B4D"/>
          <w:spacing w:val="-1"/>
        </w:rPr>
      </w:pPr>
      <w:r>
        <w:rPr>
          <w:rFonts w:ascii="Segoe UI" w:hAnsi="Segoe UI" w:cs="Segoe UI"/>
          <w:color w:val="172B4D"/>
          <w:spacing w:val="-1"/>
        </w:rPr>
        <w:t>Firebase - cloud service for mobile application development:</w:t>
      </w:r>
    </w:p>
    <w:p w14:paraId="272BF531" w14:textId="77777777" w:rsidR="000266DC" w:rsidRDefault="000266DC" w:rsidP="000266DC">
      <w:pPr>
        <w:pStyle w:val="NormalWeb"/>
        <w:numPr>
          <w:ilvl w:val="1"/>
          <w:numId w:val="16"/>
        </w:numPr>
        <w:shd w:val="clear" w:color="auto" w:fill="FFFFFF"/>
        <w:spacing w:before="0" w:beforeAutospacing="0" w:after="0" w:afterAutospacing="0"/>
        <w:ind w:left="0"/>
        <w:rPr>
          <w:rFonts w:ascii="Segoe UI" w:hAnsi="Segoe UI" w:cs="Segoe UI"/>
          <w:color w:val="172B4D"/>
          <w:spacing w:val="-1"/>
        </w:rPr>
      </w:pPr>
      <w:r>
        <w:rPr>
          <w:rFonts w:ascii="Segoe UI" w:hAnsi="Segoe UI" w:cs="Segoe UI"/>
          <w:color w:val="172B4D"/>
          <w:spacing w:val="-1"/>
        </w:rPr>
        <w:t>Authentication</w:t>
      </w:r>
    </w:p>
    <w:p w14:paraId="5C6A32DD" w14:textId="77777777" w:rsidR="000266DC" w:rsidRDefault="000266DC" w:rsidP="000266DC">
      <w:pPr>
        <w:pStyle w:val="NormalWeb"/>
        <w:numPr>
          <w:ilvl w:val="1"/>
          <w:numId w:val="16"/>
        </w:numPr>
        <w:shd w:val="clear" w:color="auto" w:fill="FFFFFF"/>
        <w:spacing w:before="0" w:beforeAutospacing="0" w:after="0" w:afterAutospacing="0"/>
        <w:ind w:left="0"/>
        <w:rPr>
          <w:rFonts w:ascii="Segoe UI" w:hAnsi="Segoe UI" w:cs="Segoe UI"/>
          <w:color w:val="172B4D"/>
          <w:spacing w:val="-1"/>
        </w:rPr>
      </w:pPr>
      <w:r>
        <w:rPr>
          <w:rFonts w:ascii="Segoe UI" w:hAnsi="Segoe UI" w:cs="Segoe UI"/>
          <w:color w:val="172B4D"/>
          <w:spacing w:val="-1"/>
        </w:rPr>
        <w:t xml:space="preserve">Storage </w:t>
      </w:r>
    </w:p>
    <w:p w14:paraId="712E2EDC" w14:textId="77777777" w:rsidR="000266DC" w:rsidRDefault="000266DC" w:rsidP="000266DC">
      <w:pPr>
        <w:pStyle w:val="NormalWeb"/>
        <w:numPr>
          <w:ilvl w:val="1"/>
          <w:numId w:val="16"/>
        </w:numPr>
        <w:shd w:val="clear" w:color="auto" w:fill="FFFFFF"/>
        <w:spacing w:before="0" w:beforeAutospacing="0" w:after="0" w:afterAutospacing="0"/>
        <w:ind w:left="0"/>
        <w:rPr>
          <w:rFonts w:ascii="Segoe UI" w:hAnsi="Segoe UI" w:cs="Segoe UI"/>
          <w:color w:val="172B4D"/>
          <w:spacing w:val="-1"/>
        </w:rPr>
      </w:pPr>
      <w:r>
        <w:rPr>
          <w:rFonts w:ascii="Segoe UI" w:hAnsi="Segoe UI" w:cs="Segoe UI"/>
          <w:color w:val="172B4D"/>
          <w:spacing w:val="-1"/>
        </w:rPr>
        <w:t>Database</w:t>
      </w:r>
    </w:p>
    <w:p w14:paraId="13C8A151" w14:textId="77777777" w:rsidR="000266DC" w:rsidRDefault="000266DC" w:rsidP="000266DC">
      <w:pPr>
        <w:pStyle w:val="NormalWeb"/>
        <w:numPr>
          <w:ilvl w:val="1"/>
          <w:numId w:val="16"/>
        </w:numPr>
        <w:shd w:val="clear" w:color="auto" w:fill="FFFFFF"/>
        <w:spacing w:before="0" w:beforeAutospacing="0" w:after="0" w:afterAutospacing="0"/>
        <w:ind w:left="0"/>
        <w:rPr>
          <w:rFonts w:ascii="Segoe UI" w:hAnsi="Segoe UI" w:cs="Segoe UI"/>
          <w:color w:val="172B4D"/>
          <w:spacing w:val="-1"/>
        </w:rPr>
      </w:pPr>
      <w:r>
        <w:rPr>
          <w:rFonts w:ascii="Segoe UI" w:hAnsi="Segoe UI" w:cs="Segoe UI"/>
          <w:color w:val="172B4D"/>
          <w:spacing w:val="-1"/>
        </w:rPr>
        <w:t>Machine learning: ML-kit: on-device model predictions.</w:t>
      </w:r>
    </w:p>
    <w:p w14:paraId="12E1496A" w14:textId="77777777" w:rsidR="000266DC" w:rsidRDefault="000266DC" w:rsidP="000266DC">
      <w:pPr>
        <w:pStyle w:val="NormalWeb"/>
        <w:numPr>
          <w:ilvl w:val="0"/>
          <w:numId w:val="16"/>
        </w:numPr>
        <w:shd w:val="clear" w:color="auto" w:fill="FFFFFF"/>
        <w:spacing w:before="0" w:beforeAutospacing="0" w:after="0" w:afterAutospacing="0"/>
        <w:ind w:left="0"/>
        <w:rPr>
          <w:rFonts w:ascii="Segoe UI" w:hAnsi="Segoe UI" w:cs="Segoe UI"/>
          <w:color w:val="172B4D"/>
          <w:spacing w:val="-1"/>
        </w:rPr>
      </w:pPr>
      <w:r>
        <w:rPr>
          <w:rFonts w:ascii="Segoe UI" w:hAnsi="Segoe UI" w:cs="Segoe UI"/>
          <w:color w:val="172B4D"/>
          <w:spacing w:val="-1"/>
        </w:rPr>
        <w:t>Tensorflow, Keras - model training</w:t>
      </w:r>
    </w:p>
    <w:p w14:paraId="67CA28B1" w14:textId="65F873E6" w:rsidR="000266DC" w:rsidRDefault="000266DC" w:rsidP="000266DC">
      <w:pPr>
        <w:pStyle w:val="NormalWeb"/>
        <w:numPr>
          <w:ilvl w:val="0"/>
          <w:numId w:val="16"/>
        </w:numPr>
        <w:shd w:val="clear" w:color="auto" w:fill="FFFFFF"/>
        <w:spacing w:before="0" w:beforeAutospacing="0" w:after="0" w:afterAutospacing="0"/>
        <w:ind w:left="0"/>
        <w:rPr>
          <w:rFonts w:ascii="Segoe UI" w:hAnsi="Segoe UI" w:cs="Segoe UI"/>
          <w:color w:val="172B4D"/>
          <w:spacing w:val="-1"/>
        </w:rPr>
      </w:pPr>
      <w:r>
        <w:rPr>
          <w:rFonts w:ascii="Segoe UI" w:hAnsi="Segoe UI" w:cs="Segoe UI"/>
          <w:color w:val="172B4D"/>
          <w:spacing w:val="-1"/>
        </w:rPr>
        <w:t>Reddit-API – free API, used to scrape images.</w:t>
      </w:r>
    </w:p>
    <w:p w14:paraId="543B8A94" w14:textId="77777777" w:rsidR="00C24A8E" w:rsidRPr="000266DC" w:rsidRDefault="00C24A8E" w:rsidP="00C24A8E">
      <w:pPr>
        <w:rPr>
          <w:lang w:val="en-AU"/>
        </w:rPr>
      </w:pPr>
    </w:p>
    <w:p w14:paraId="47AEA17D" w14:textId="09CE20D6" w:rsidR="007D5A3F" w:rsidRDefault="003F0BAD" w:rsidP="00082073">
      <w:pPr>
        <w:pStyle w:val="Heading1"/>
        <w:rPr>
          <w:rStyle w:val="Emphasis"/>
        </w:rPr>
      </w:pPr>
      <w:r>
        <w:rPr>
          <w:rStyle w:val="Emphasis"/>
        </w:rPr>
        <w:t>06</w:t>
      </w:r>
      <w:r w:rsidR="00C24A8E">
        <w:rPr>
          <w:rStyle w:val="Emphasis"/>
        </w:rPr>
        <w:t xml:space="preserve"> Final result</w:t>
      </w:r>
    </w:p>
    <w:p w14:paraId="43CE7A93" w14:textId="327AF739" w:rsidR="00050E86" w:rsidRDefault="001D2CA7" w:rsidP="00050E86">
      <w:r>
        <w:t>The result</w:t>
      </w:r>
      <w:r w:rsidR="00050E86">
        <w:t xml:space="preserve"> is a working </w:t>
      </w:r>
      <w:r w:rsidR="00B22712">
        <w:t>application</w:t>
      </w:r>
    </w:p>
    <w:p w14:paraId="326B04DF" w14:textId="0C31997B" w:rsidR="00D30A92" w:rsidRPr="00050E86" w:rsidRDefault="00D30A92" w:rsidP="00050E86">
      <w:pPr>
        <w:rPr>
          <w:rtl/>
          <w:lang w:bidi="he-IL"/>
        </w:rPr>
      </w:pPr>
      <w:r w:rsidRPr="00D30A92">
        <w:rPr>
          <w:highlight w:val="yellow"/>
        </w:rPr>
        <w:t>TODO: finish conclusion WIP – Oren</w:t>
      </w:r>
    </w:p>
    <w:sectPr w:rsidR="00D30A92" w:rsidRPr="00050E86" w:rsidSect="00A06E32">
      <w:headerReference w:type="default" r:id="rId17"/>
      <w:footerReference w:type="default" r:id="rId18"/>
      <w:headerReference w:type="first" r:id="rId19"/>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4C975" w14:textId="77777777" w:rsidR="002A2147" w:rsidRDefault="002A2147" w:rsidP="008606AB">
      <w:r>
        <w:separator/>
      </w:r>
    </w:p>
  </w:endnote>
  <w:endnote w:type="continuationSeparator" w:id="0">
    <w:p w14:paraId="637EED0B" w14:textId="77777777" w:rsidR="002A2147" w:rsidRDefault="002A2147"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B072C" w14:textId="49525417" w:rsidR="008D187A" w:rsidRPr="00E81B4B" w:rsidRDefault="002A2147" w:rsidP="00E81B4B">
    <w:pPr>
      <w:pStyle w:val="Footer"/>
    </w:pPr>
    <w:sdt>
      <w:sdtPr>
        <w:alias w:val="Title"/>
        <w:tag w:val=""/>
        <w:id w:val="-1461030722"/>
        <w:placeholder>
          <w:docPart w:val="C88E8C413AF84695A69C39968B03AA8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2159E">
          <w:rPr>
            <w:rtl/>
            <w:lang w:bidi="he-IL"/>
          </w:rPr>
          <w:t>סדנה לפרויקטים – 89385</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777CD10C" wp14:editId="0A6CA722">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7FDD035" id="Rectangle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659FF" w14:textId="77777777" w:rsidR="002A2147" w:rsidRDefault="002A2147" w:rsidP="008606AB">
      <w:r>
        <w:separator/>
      </w:r>
    </w:p>
  </w:footnote>
  <w:footnote w:type="continuationSeparator" w:id="0">
    <w:p w14:paraId="0FA57503" w14:textId="77777777" w:rsidR="002A2147" w:rsidRDefault="002A2147" w:rsidP="008606AB">
      <w:r>
        <w:continuationSeparator/>
      </w:r>
    </w:p>
  </w:footnote>
  <w:footnote w:id="1">
    <w:p w14:paraId="240346C2" w14:textId="042FF117" w:rsidR="00706E05" w:rsidRPr="00706E05" w:rsidRDefault="00706E05">
      <w:pPr>
        <w:pStyle w:val="FootnoteText"/>
        <w:rPr>
          <w:lang w:val="en-AU"/>
        </w:rPr>
      </w:pPr>
      <w:r>
        <w:rPr>
          <w:rStyle w:val="FootnoteReference"/>
        </w:rPr>
        <w:footnoteRef/>
      </w:r>
      <w:r>
        <w:t xml:space="preserve"> </w:t>
      </w:r>
      <w:r>
        <w:rPr>
          <w:lang w:val="en-AU"/>
        </w:rPr>
        <w:t xml:space="preserve">Note that our model is a filtering model therefore we want as to optimize False-Positives </w:t>
      </w:r>
    </w:p>
  </w:footnote>
  <w:footnote w:id="2">
    <w:p w14:paraId="2A43D53E" w14:textId="370D06E4" w:rsidR="00050E86" w:rsidRPr="00050E86" w:rsidRDefault="00050E86">
      <w:pPr>
        <w:pStyle w:val="FootnoteText"/>
        <w:rPr>
          <w:lang w:val="en-AU"/>
        </w:rPr>
      </w:pPr>
      <w:r>
        <w:rPr>
          <w:rStyle w:val="FootnoteReference"/>
        </w:rPr>
        <w:footnoteRef/>
      </w:r>
      <w:r>
        <w:t xml:space="preserve"> </w:t>
      </w:r>
      <w:r>
        <w:rPr>
          <w:lang w:val="en-AU"/>
        </w:rPr>
        <w:t xml:space="preserve">A good example of a working perceptual hash model can be found here </w:t>
      </w:r>
      <w:hyperlink r:id="rId1" w:history="1">
        <w:r>
          <w:rPr>
            <w:rStyle w:val="Hyperlink"/>
          </w:rPr>
          <w:t>https://www.phash.org/demo/</w:t>
        </w:r>
      </w:hyperlink>
    </w:p>
  </w:footnote>
  <w:footnote w:id="3">
    <w:p w14:paraId="2E7F74A8" w14:textId="22935532" w:rsidR="004017C0" w:rsidRPr="004017C0" w:rsidRDefault="004017C0">
      <w:pPr>
        <w:pStyle w:val="FootnoteText"/>
        <w:rPr>
          <w:lang w:val="en-AU"/>
        </w:rPr>
      </w:pPr>
      <w:r>
        <w:rPr>
          <w:rStyle w:val="FootnoteReference"/>
        </w:rPr>
        <w:footnoteRef/>
      </w:r>
      <w:r>
        <w:t xml:space="preserve"> </w:t>
      </w:r>
      <w:r>
        <w:rPr>
          <w:lang w:val="en-AU"/>
        </w:rPr>
        <w:t xml:space="preserve">If you have permission the link is </w:t>
      </w:r>
      <w:hyperlink r:id="rId2" w:tooltip="https://whimsical.com/MsxyiraKAPwyeeEeWKk5u8" w:history="1">
        <w:r>
          <w:rPr>
            <w:rStyle w:val="Hyperlink"/>
            <w:rFonts w:ascii="Segoe UI" w:hAnsi="Segoe UI" w:cs="Segoe UI"/>
            <w:color w:val="0052CC"/>
            <w:spacing w:val="-1"/>
            <w:shd w:val="clear" w:color="auto" w:fill="FFFFFF"/>
          </w:rPr>
          <w:t>https://whimsical.com/MsxyiraKAPwyeeEeWKk5u8</w:t>
        </w:r>
      </w:hyperlink>
      <w:r>
        <w:t xml:space="preserve"> (you can ask for permission if you want to see the full graph)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EAE79"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43906C3D" wp14:editId="169544CB">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8328C6D" id="Rectangle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06424" w14:textId="2ADCEAEA" w:rsidR="00FA2A95" w:rsidRDefault="0072159E" w:rsidP="00BF6057">
    <w:pPr>
      <w:pStyle w:val="Header"/>
      <w:ind w:left="5760"/>
      <w:jc w:val="center"/>
    </w:pPr>
    <w:r>
      <w:rPr>
        <w:noProof/>
      </w:rPr>
      <w:drawing>
        <wp:inline distT="0" distB="0" distL="0" distR="0" wp14:anchorId="3153C4FE" wp14:editId="000EACD6">
          <wp:extent cx="2810251" cy="10450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1098" cy="1071374"/>
                  </a:xfrm>
                  <a:prstGeom prst="rect">
                    <a:avLst/>
                  </a:prstGeom>
                  <a:noFill/>
                  <a:ln>
                    <a:noFill/>
                  </a:ln>
                </pic:spPr>
              </pic:pic>
            </a:graphicData>
          </a:graphic>
        </wp:inline>
      </w:drawing>
    </w:r>
    <w:r w:rsidR="00FA2A95">
      <w:rPr>
        <w:noProof/>
      </w:rPr>
      <mc:AlternateContent>
        <mc:Choice Requires="wps">
          <w:drawing>
            <wp:anchor distT="0" distB="0" distL="114300" distR="114300" simplePos="0" relativeHeight="251661312" behindDoc="1" locked="0" layoutInCell="1" allowOverlap="1" wp14:anchorId="05547AE1" wp14:editId="1E54DA89">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59DD941" id="Rectangle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3D2C28"/>
    <w:multiLevelType w:val="multilevel"/>
    <w:tmpl w:val="559A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C45BA"/>
    <w:multiLevelType w:val="multilevel"/>
    <w:tmpl w:val="5F7A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E1210"/>
    <w:multiLevelType w:val="multilevel"/>
    <w:tmpl w:val="6C404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F41A5"/>
    <w:multiLevelType w:val="multilevel"/>
    <w:tmpl w:val="5434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D93689"/>
    <w:multiLevelType w:val="hybridMultilevel"/>
    <w:tmpl w:val="6D5CCDCC"/>
    <w:lvl w:ilvl="0" w:tplc="3156416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569FF"/>
    <w:multiLevelType w:val="multilevel"/>
    <w:tmpl w:val="72F4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127D1B"/>
    <w:multiLevelType w:val="multilevel"/>
    <w:tmpl w:val="AB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64964"/>
    <w:multiLevelType w:val="multilevel"/>
    <w:tmpl w:val="7C4E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BD3E0C"/>
    <w:multiLevelType w:val="hybridMultilevel"/>
    <w:tmpl w:val="0198819C"/>
    <w:lvl w:ilvl="0" w:tplc="91C47884">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5E46D3A"/>
    <w:multiLevelType w:val="multilevel"/>
    <w:tmpl w:val="3D3E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C057DC"/>
    <w:multiLevelType w:val="multilevel"/>
    <w:tmpl w:val="925C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1665CB"/>
    <w:multiLevelType w:val="multilevel"/>
    <w:tmpl w:val="BAF2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BF1D5D"/>
    <w:multiLevelType w:val="multilevel"/>
    <w:tmpl w:val="6996F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617E84"/>
    <w:multiLevelType w:val="multilevel"/>
    <w:tmpl w:val="9E860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4" w15:restartNumberingAfterBreak="0">
    <w:nsid w:val="6C501A63"/>
    <w:multiLevelType w:val="hybridMultilevel"/>
    <w:tmpl w:val="99F835B8"/>
    <w:lvl w:ilvl="0" w:tplc="9F86834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152A11"/>
    <w:multiLevelType w:val="multilevel"/>
    <w:tmpl w:val="FA30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5"/>
  </w:num>
  <w:num w:numId="3">
    <w:abstractNumId w:val="17"/>
  </w:num>
  <w:num w:numId="4">
    <w:abstractNumId w:val="20"/>
  </w:num>
  <w:num w:numId="5">
    <w:abstractNumId w:val="9"/>
  </w:num>
  <w:num w:numId="6">
    <w:abstractNumId w:val="12"/>
  </w:num>
  <w:num w:numId="7">
    <w:abstractNumId w:val="8"/>
  </w:num>
  <w:num w:numId="8">
    <w:abstractNumId w:val="19"/>
  </w:num>
  <w:num w:numId="9">
    <w:abstractNumId w:val="1"/>
  </w:num>
  <w:num w:numId="10">
    <w:abstractNumId w:val="23"/>
  </w:num>
  <w:num w:numId="11">
    <w:abstractNumId w:val="0"/>
  </w:num>
  <w:num w:numId="12">
    <w:abstractNumId w:val="24"/>
  </w:num>
  <w:num w:numId="13">
    <w:abstractNumId w:val="7"/>
  </w:num>
  <w:num w:numId="14">
    <w:abstractNumId w:val="14"/>
  </w:num>
  <w:num w:numId="15">
    <w:abstractNumId w:val="18"/>
  </w:num>
  <w:num w:numId="16">
    <w:abstractNumId w:val="4"/>
  </w:num>
  <w:num w:numId="17">
    <w:abstractNumId w:val="26"/>
  </w:num>
  <w:num w:numId="18">
    <w:abstractNumId w:val="13"/>
  </w:num>
  <w:num w:numId="19">
    <w:abstractNumId w:val="2"/>
  </w:num>
  <w:num w:numId="20">
    <w:abstractNumId w:val="16"/>
  </w:num>
  <w:num w:numId="21">
    <w:abstractNumId w:val="3"/>
  </w:num>
  <w:num w:numId="22">
    <w:abstractNumId w:val="6"/>
  </w:num>
  <w:num w:numId="23">
    <w:abstractNumId w:val="10"/>
  </w:num>
  <w:num w:numId="24">
    <w:abstractNumId w:val="21"/>
  </w:num>
  <w:num w:numId="25">
    <w:abstractNumId w:val="11"/>
  </w:num>
  <w:num w:numId="26">
    <w:abstractNumId w:val="1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9E"/>
    <w:rsid w:val="000040C5"/>
    <w:rsid w:val="000266DC"/>
    <w:rsid w:val="00026ADA"/>
    <w:rsid w:val="0002791A"/>
    <w:rsid w:val="00032369"/>
    <w:rsid w:val="0003687F"/>
    <w:rsid w:val="00050E86"/>
    <w:rsid w:val="000630AD"/>
    <w:rsid w:val="00082073"/>
    <w:rsid w:val="0009280B"/>
    <w:rsid w:val="00106F86"/>
    <w:rsid w:val="001307F2"/>
    <w:rsid w:val="00157987"/>
    <w:rsid w:val="001A0071"/>
    <w:rsid w:val="001D2CA7"/>
    <w:rsid w:val="00223658"/>
    <w:rsid w:val="00224640"/>
    <w:rsid w:val="00233809"/>
    <w:rsid w:val="00240FC4"/>
    <w:rsid w:val="0024493C"/>
    <w:rsid w:val="002521CA"/>
    <w:rsid w:val="002648C5"/>
    <w:rsid w:val="002868AC"/>
    <w:rsid w:val="00287A4C"/>
    <w:rsid w:val="002A2147"/>
    <w:rsid w:val="002E180B"/>
    <w:rsid w:val="002E626B"/>
    <w:rsid w:val="00300C77"/>
    <w:rsid w:val="003022AB"/>
    <w:rsid w:val="0030312F"/>
    <w:rsid w:val="003515DC"/>
    <w:rsid w:val="003821C7"/>
    <w:rsid w:val="003D656E"/>
    <w:rsid w:val="003F0BAD"/>
    <w:rsid w:val="004017C0"/>
    <w:rsid w:val="0043358D"/>
    <w:rsid w:val="0046798E"/>
    <w:rsid w:val="00497E21"/>
    <w:rsid w:val="004A20D6"/>
    <w:rsid w:val="004A38EC"/>
    <w:rsid w:val="004D14EE"/>
    <w:rsid w:val="004D6E68"/>
    <w:rsid w:val="004E39FD"/>
    <w:rsid w:val="004F260A"/>
    <w:rsid w:val="0052261B"/>
    <w:rsid w:val="00524BAE"/>
    <w:rsid w:val="00563311"/>
    <w:rsid w:val="0058022C"/>
    <w:rsid w:val="005979D4"/>
    <w:rsid w:val="005B2E47"/>
    <w:rsid w:val="005B34DF"/>
    <w:rsid w:val="005D7EFC"/>
    <w:rsid w:val="006064FE"/>
    <w:rsid w:val="00615616"/>
    <w:rsid w:val="00654740"/>
    <w:rsid w:val="00671403"/>
    <w:rsid w:val="00671467"/>
    <w:rsid w:val="00692F0D"/>
    <w:rsid w:val="006B1EB7"/>
    <w:rsid w:val="006C08BD"/>
    <w:rsid w:val="006C67DE"/>
    <w:rsid w:val="006E1E2D"/>
    <w:rsid w:val="006F544B"/>
    <w:rsid w:val="00706E05"/>
    <w:rsid w:val="00720DC0"/>
    <w:rsid w:val="0072159E"/>
    <w:rsid w:val="00723B00"/>
    <w:rsid w:val="00724F32"/>
    <w:rsid w:val="00740118"/>
    <w:rsid w:val="0074607A"/>
    <w:rsid w:val="007B04B0"/>
    <w:rsid w:val="007B2DAA"/>
    <w:rsid w:val="007D5A3F"/>
    <w:rsid w:val="0080749A"/>
    <w:rsid w:val="008606AB"/>
    <w:rsid w:val="008A0D41"/>
    <w:rsid w:val="008B6BB2"/>
    <w:rsid w:val="008D187A"/>
    <w:rsid w:val="008D25F7"/>
    <w:rsid w:val="008F1B7F"/>
    <w:rsid w:val="008F4289"/>
    <w:rsid w:val="00943598"/>
    <w:rsid w:val="009505DB"/>
    <w:rsid w:val="00950B0F"/>
    <w:rsid w:val="00965318"/>
    <w:rsid w:val="0098733A"/>
    <w:rsid w:val="009A5E7C"/>
    <w:rsid w:val="009F6597"/>
    <w:rsid w:val="00A0684D"/>
    <w:rsid w:val="00A06E32"/>
    <w:rsid w:val="00A32524"/>
    <w:rsid w:val="00A777EF"/>
    <w:rsid w:val="00A91398"/>
    <w:rsid w:val="00A9422E"/>
    <w:rsid w:val="00AB0FC3"/>
    <w:rsid w:val="00AB45CE"/>
    <w:rsid w:val="00AB60FA"/>
    <w:rsid w:val="00AD010B"/>
    <w:rsid w:val="00B03895"/>
    <w:rsid w:val="00B22712"/>
    <w:rsid w:val="00B26DBD"/>
    <w:rsid w:val="00B2739D"/>
    <w:rsid w:val="00B30030"/>
    <w:rsid w:val="00B4286F"/>
    <w:rsid w:val="00B4472F"/>
    <w:rsid w:val="00B5279B"/>
    <w:rsid w:val="00B67E86"/>
    <w:rsid w:val="00B71E3C"/>
    <w:rsid w:val="00B726D8"/>
    <w:rsid w:val="00B81AAE"/>
    <w:rsid w:val="00B9660E"/>
    <w:rsid w:val="00BA15AE"/>
    <w:rsid w:val="00BB76A1"/>
    <w:rsid w:val="00BF6057"/>
    <w:rsid w:val="00C13772"/>
    <w:rsid w:val="00C16233"/>
    <w:rsid w:val="00C24A8E"/>
    <w:rsid w:val="00C31B26"/>
    <w:rsid w:val="00C44276"/>
    <w:rsid w:val="00C5543E"/>
    <w:rsid w:val="00C6208F"/>
    <w:rsid w:val="00C65C99"/>
    <w:rsid w:val="00C96E5D"/>
    <w:rsid w:val="00CC0EDB"/>
    <w:rsid w:val="00CD01D6"/>
    <w:rsid w:val="00D05B00"/>
    <w:rsid w:val="00D27F37"/>
    <w:rsid w:val="00D30A92"/>
    <w:rsid w:val="00D359E1"/>
    <w:rsid w:val="00D40B21"/>
    <w:rsid w:val="00D54778"/>
    <w:rsid w:val="00D6410D"/>
    <w:rsid w:val="00D8227D"/>
    <w:rsid w:val="00DD404F"/>
    <w:rsid w:val="00DE2209"/>
    <w:rsid w:val="00DF799F"/>
    <w:rsid w:val="00E20E57"/>
    <w:rsid w:val="00E25ADD"/>
    <w:rsid w:val="00E659BF"/>
    <w:rsid w:val="00E81B4B"/>
    <w:rsid w:val="00EB6826"/>
    <w:rsid w:val="00EC7EB3"/>
    <w:rsid w:val="00ED5C3D"/>
    <w:rsid w:val="00ED7F81"/>
    <w:rsid w:val="00EE4489"/>
    <w:rsid w:val="00F005BB"/>
    <w:rsid w:val="00F026F3"/>
    <w:rsid w:val="00F03E09"/>
    <w:rsid w:val="00F04116"/>
    <w:rsid w:val="00F04CC8"/>
    <w:rsid w:val="00F45333"/>
    <w:rsid w:val="00F60092"/>
    <w:rsid w:val="00F9695D"/>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E18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FootnoteText">
    <w:name w:val="footnote text"/>
    <w:basedOn w:val="Normal"/>
    <w:link w:val="FootnoteTextChar"/>
    <w:uiPriority w:val="99"/>
    <w:semiHidden/>
    <w:unhideWhenUsed/>
    <w:rsid w:val="00706E05"/>
    <w:pPr>
      <w:spacing w:after="0"/>
    </w:pPr>
    <w:rPr>
      <w:sz w:val="20"/>
      <w:szCs w:val="20"/>
    </w:rPr>
  </w:style>
  <w:style w:type="character" w:customStyle="1" w:styleId="FootnoteTextChar">
    <w:name w:val="Footnote Text Char"/>
    <w:basedOn w:val="DefaultParagraphFont"/>
    <w:link w:val="FootnoteText"/>
    <w:uiPriority w:val="99"/>
    <w:semiHidden/>
    <w:rsid w:val="00706E05"/>
    <w:rPr>
      <w:sz w:val="20"/>
      <w:szCs w:val="20"/>
    </w:rPr>
  </w:style>
  <w:style w:type="character" w:styleId="FootnoteReference">
    <w:name w:val="footnote reference"/>
    <w:basedOn w:val="DefaultParagraphFont"/>
    <w:uiPriority w:val="99"/>
    <w:semiHidden/>
    <w:unhideWhenUsed/>
    <w:rsid w:val="00706E05"/>
    <w:rPr>
      <w:vertAlign w:val="superscript"/>
    </w:rPr>
  </w:style>
  <w:style w:type="character" w:styleId="CommentReference">
    <w:name w:val="annotation reference"/>
    <w:basedOn w:val="DefaultParagraphFont"/>
    <w:uiPriority w:val="99"/>
    <w:semiHidden/>
    <w:unhideWhenUsed/>
    <w:rsid w:val="00723B00"/>
    <w:rPr>
      <w:sz w:val="16"/>
      <w:szCs w:val="16"/>
    </w:rPr>
  </w:style>
  <w:style w:type="paragraph" w:styleId="CommentText">
    <w:name w:val="annotation text"/>
    <w:basedOn w:val="Normal"/>
    <w:link w:val="CommentTextChar"/>
    <w:uiPriority w:val="99"/>
    <w:semiHidden/>
    <w:unhideWhenUsed/>
    <w:rsid w:val="00723B00"/>
    <w:rPr>
      <w:sz w:val="20"/>
      <w:szCs w:val="20"/>
    </w:rPr>
  </w:style>
  <w:style w:type="character" w:customStyle="1" w:styleId="CommentTextChar">
    <w:name w:val="Comment Text Char"/>
    <w:basedOn w:val="DefaultParagraphFont"/>
    <w:link w:val="CommentText"/>
    <w:uiPriority w:val="99"/>
    <w:semiHidden/>
    <w:rsid w:val="00723B00"/>
    <w:rPr>
      <w:sz w:val="20"/>
      <w:szCs w:val="20"/>
    </w:rPr>
  </w:style>
  <w:style w:type="paragraph" w:styleId="CommentSubject">
    <w:name w:val="annotation subject"/>
    <w:basedOn w:val="CommentText"/>
    <w:next w:val="CommentText"/>
    <w:link w:val="CommentSubjectChar"/>
    <w:uiPriority w:val="99"/>
    <w:semiHidden/>
    <w:unhideWhenUsed/>
    <w:rsid w:val="00723B00"/>
    <w:rPr>
      <w:b/>
      <w:bCs/>
    </w:rPr>
  </w:style>
  <w:style w:type="character" w:customStyle="1" w:styleId="CommentSubjectChar">
    <w:name w:val="Comment Subject Char"/>
    <w:basedOn w:val="CommentTextChar"/>
    <w:link w:val="CommentSubject"/>
    <w:uiPriority w:val="99"/>
    <w:semiHidden/>
    <w:rsid w:val="00723B00"/>
    <w:rPr>
      <w:b/>
      <w:bCs/>
      <w:sz w:val="20"/>
      <w:szCs w:val="20"/>
    </w:rPr>
  </w:style>
  <w:style w:type="paragraph" w:styleId="BalloonText">
    <w:name w:val="Balloon Text"/>
    <w:basedOn w:val="Normal"/>
    <w:link w:val="BalloonTextChar"/>
    <w:uiPriority w:val="99"/>
    <w:semiHidden/>
    <w:unhideWhenUsed/>
    <w:rsid w:val="00723B0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B00"/>
    <w:rPr>
      <w:rFonts w:ascii="Segoe UI" w:hAnsi="Segoe UI" w:cs="Segoe UI"/>
      <w:sz w:val="18"/>
      <w:szCs w:val="18"/>
    </w:rPr>
  </w:style>
  <w:style w:type="character" w:styleId="Hyperlink">
    <w:name w:val="Hyperlink"/>
    <w:basedOn w:val="DefaultParagraphFont"/>
    <w:uiPriority w:val="99"/>
    <w:semiHidden/>
    <w:unhideWhenUsed/>
    <w:rsid w:val="00050E86"/>
    <w:rPr>
      <w:color w:val="0000FF"/>
      <w:u w:val="single"/>
    </w:rPr>
  </w:style>
  <w:style w:type="paragraph" w:styleId="NormalWeb">
    <w:name w:val="Normal (Web)"/>
    <w:basedOn w:val="Normal"/>
    <w:uiPriority w:val="99"/>
    <w:unhideWhenUsed/>
    <w:rsid w:val="000266DC"/>
    <w:pPr>
      <w:spacing w:before="100" w:beforeAutospacing="1" w:after="100" w:afterAutospacing="1"/>
    </w:pPr>
    <w:rPr>
      <w:rFonts w:ascii="Times New Roman" w:eastAsia="Times New Roman" w:hAnsi="Times New Roman" w:cs="Times New Roman"/>
      <w:color w:val="auto"/>
      <w:sz w:val="24"/>
      <w:szCs w:val="24"/>
      <w:lang w:val="en-AU" w:eastAsia="en-AU" w:bidi="he-IL"/>
    </w:rPr>
  </w:style>
  <w:style w:type="character" w:styleId="Strong">
    <w:name w:val="Strong"/>
    <w:basedOn w:val="DefaultParagraphFont"/>
    <w:uiPriority w:val="22"/>
    <w:qFormat/>
    <w:rsid w:val="00032369"/>
    <w:rPr>
      <w:b/>
      <w:bCs/>
    </w:rPr>
  </w:style>
  <w:style w:type="paragraph" w:styleId="HTMLPreformatted">
    <w:name w:val="HTML Preformatted"/>
    <w:basedOn w:val="Normal"/>
    <w:link w:val="HTMLPreformattedChar"/>
    <w:uiPriority w:val="99"/>
    <w:unhideWhenUsed/>
    <w:rsid w:val="00032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EastAsia" w:hAnsi="Courier New" w:cs="Courier New"/>
      <w:color w:val="auto"/>
      <w:sz w:val="20"/>
      <w:szCs w:val="20"/>
      <w:lang w:val="en-AU" w:eastAsia="en-AU" w:bidi="he-IL"/>
    </w:rPr>
  </w:style>
  <w:style w:type="character" w:customStyle="1" w:styleId="HTMLPreformattedChar">
    <w:name w:val="HTML Preformatted Char"/>
    <w:basedOn w:val="DefaultParagraphFont"/>
    <w:link w:val="HTMLPreformatted"/>
    <w:uiPriority w:val="99"/>
    <w:rsid w:val="00032369"/>
    <w:rPr>
      <w:rFonts w:ascii="Courier New" w:eastAsiaTheme="minorEastAsia" w:hAnsi="Courier New" w:cs="Courier New"/>
      <w:color w:val="auto"/>
      <w:sz w:val="20"/>
      <w:szCs w:val="20"/>
      <w:lang w:val="en-AU" w:eastAsia="en-AU" w:bidi="he-IL"/>
    </w:rPr>
  </w:style>
  <w:style w:type="character" w:customStyle="1" w:styleId="react-syntax-highlighter-line-number">
    <w:name w:val="react-syntax-highlighter-line-number"/>
    <w:basedOn w:val="DefaultParagraphFont"/>
    <w:rsid w:val="00300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2483">
      <w:bodyDiv w:val="1"/>
      <w:marLeft w:val="0"/>
      <w:marRight w:val="0"/>
      <w:marTop w:val="0"/>
      <w:marBottom w:val="0"/>
      <w:divBdr>
        <w:top w:val="none" w:sz="0" w:space="0" w:color="auto"/>
        <w:left w:val="none" w:sz="0" w:space="0" w:color="auto"/>
        <w:bottom w:val="none" w:sz="0" w:space="0" w:color="auto"/>
        <w:right w:val="none" w:sz="0" w:space="0" w:color="auto"/>
      </w:divBdr>
    </w:div>
    <w:div w:id="75369052">
      <w:bodyDiv w:val="1"/>
      <w:marLeft w:val="0"/>
      <w:marRight w:val="0"/>
      <w:marTop w:val="0"/>
      <w:marBottom w:val="0"/>
      <w:divBdr>
        <w:top w:val="none" w:sz="0" w:space="0" w:color="auto"/>
        <w:left w:val="none" w:sz="0" w:space="0" w:color="auto"/>
        <w:bottom w:val="none" w:sz="0" w:space="0" w:color="auto"/>
        <w:right w:val="none" w:sz="0" w:space="0" w:color="auto"/>
      </w:divBdr>
      <w:divsChild>
        <w:div w:id="1016228374">
          <w:marLeft w:val="0"/>
          <w:marRight w:val="0"/>
          <w:marTop w:val="0"/>
          <w:marBottom w:val="0"/>
          <w:divBdr>
            <w:top w:val="none" w:sz="0" w:space="0" w:color="auto"/>
            <w:left w:val="none" w:sz="0" w:space="0" w:color="auto"/>
            <w:bottom w:val="none" w:sz="0" w:space="0" w:color="auto"/>
            <w:right w:val="none" w:sz="0" w:space="0" w:color="auto"/>
          </w:divBdr>
        </w:div>
      </w:divsChild>
    </w:div>
    <w:div w:id="87699462">
      <w:bodyDiv w:val="1"/>
      <w:marLeft w:val="0"/>
      <w:marRight w:val="0"/>
      <w:marTop w:val="0"/>
      <w:marBottom w:val="0"/>
      <w:divBdr>
        <w:top w:val="none" w:sz="0" w:space="0" w:color="auto"/>
        <w:left w:val="none" w:sz="0" w:space="0" w:color="auto"/>
        <w:bottom w:val="none" w:sz="0" w:space="0" w:color="auto"/>
        <w:right w:val="none" w:sz="0" w:space="0" w:color="auto"/>
      </w:divBdr>
      <w:divsChild>
        <w:div w:id="884440456">
          <w:marLeft w:val="0"/>
          <w:marRight w:val="0"/>
          <w:marTop w:val="0"/>
          <w:marBottom w:val="0"/>
          <w:divBdr>
            <w:top w:val="none" w:sz="0" w:space="0" w:color="auto"/>
            <w:left w:val="none" w:sz="0" w:space="0" w:color="auto"/>
            <w:bottom w:val="none" w:sz="0" w:space="0" w:color="auto"/>
            <w:right w:val="none" w:sz="0" w:space="0" w:color="auto"/>
          </w:divBdr>
        </w:div>
        <w:div w:id="1846437660">
          <w:marLeft w:val="0"/>
          <w:marRight w:val="0"/>
          <w:marTop w:val="0"/>
          <w:marBottom w:val="0"/>
          <w:divBdr>
            <w:top w:val="none" w:sz="0" w:space="0" w:color="auto"/>
            <w:left w:val="none" w:sz="0" w:space="0" w:color="auto"/>
            <w:bottom w:val="none" w:sz="0" w:space="0" w:color="auto"/>
            <w:right w:val="none" w:sz="0" w:space="0" w:color="auto"/>
          </w:divBdr>
        </w:div>
        <w:div w:id="1154881983">
          <w:marLeft w:val="0"/>
          <w:marRight w:val="0"/>
          <w:marTop w:val="0"/>
          <w:marBottom w:val="0"/>
          <w:divBdr>
            <w:top w:val="none" w:sz="0" w:space="0" w:color="auto"/>
            <w:left w:val="none" w:sz="0" w:space="0" w:color="auto"/>
            <w:bottom w:val="none" w:sz="0" w:space="0" w:color="auto"/>
            <w:right w:val="none" w:sz="0" w:space="0" w:color="auto"/>
          </w:divBdr>
        </w:div>
        <w:div w:id="1211461584">
          <w:marLeft w:val="0"/>
          <w:marRight w:val="0"/>
          <w:marTop w:val="0"/>
          <w:marBottom w:val="0"/>
          <w:divBdr>
            <w:top w:val="none" w:sz="0" w:space="0" w:color="auto"/>
            <w:left w:val="none" w:sz="0" w:space="0" w:color="auto"/>
            <w:bottom w:val="none" w:sz="0" w:space="0" w:color="auto"/>
            <w:right w:val="none" w:sz="0" w:space="0" w:color="auto"/>
          </w:divBdr>
        </w:div>
        <w:div w:id="753287363">
          <w:marLeft w:val="0"/>
          <w:marRight w:val="0"/>
          <w:marTop w:val="0"/>
          <w:marBottom w:val="0"/>
          <w:divBdr>
            <w:top w:val="none" w:sz="0" w:space="0" w:color="auto"/>
            <w:left w:val="none" w:sz="0" w:space="0" w:color="auto"/>
            <w:bottom w:val="none" w:sz="0" w:space="0" w:color="auto"/>
            <w:right w:val="none" w:sz="0" w:space="0" w:color="auto"/>
          </w:divBdr>
        </w:div>
      </w:divsChild>
    </w:div>
    <w:div w:id="179322443">
      <w:bodyDiv w:val="1"/>
      <w:marLeft w:val="0"/>
      <w:marRight w:val="0"/>
      <w:marTop w:val="0"/>
      <w:marBottom w:val="0"/>
      <w:divBdr>
        <w:top w:val="none" w:sz="0" w:space="0" w:color="auto"/>
        <w:left w:val="none" w:sz="0" w:space="0" w:color="auto"/>
        <w:bottom w:val="none" w:sz="0" w:space="0" w:color="auto"/>
        <w:right w:val="none" w:sz="0" w:space="0" w:color="auto"/>
      </w:divBdr>
      <w:divsChild>
        <w:div w:id="1159226969">
          <w:marLeft w:val="0"/>
          <w:marRight w:val="0"/>
          <w:marTop w:val="0"/>
          <w:marBottom w:val="0"/>
          <w:divBdr>
            <w:top w:val="none" w:sz="0" w:space="0" w:color="auto"/>
            <w:left w:val="none" w:sz="0" w:space="0" w:color="auto"/>
            <w:bottom w:val="none" w:sz="0" w:space="0" w:color="auto"/>
            <w:right w:val="none" w:sz="0" w:space="0" w:color="auto"/>
          </w:divBdr>
        </w:div>
      </w:divsChild>
    </w:div>
    <w:div w:id="235946347">
      <w:bodyDiv w:val="1"/>
      <w:marLeft w:val="0"/>
      <w:marRight w:val="0"/>
      <w:marTop w:val="0"/>
      <w:marBottom w:val="0"/>
      <w:divBdr>
        <w:top w:val="none" w:sz="0" w:space="0" w:color="auto"/>
        <w:left w:val="none" w:sz="0" w:space="0" w:color="auto"/>
        <w:bottom w:val="none" w:sz="0" w:space="0" w:color="auto"/>
        <w:right w:val="none" w:sz="0" w:space="0" w:color="auto"/>
      </w:divBdr>
    </w:div>
    <w:div w:id="302121572">
      <w:bodyDiv w:val="1"/>
      <w:marLeft w:val="0"/>
      <w:marRight w:val="0"/>
      <w:marTop w:val="0"/>
      <w:marBottom w:val="0"/>
      <w:divBdr>
        <w:top w:val="none" w:sz="0" w:space="0" w:color="auto"/>
        <w:left w:val="none" w:sz="0" w:space="0" w:color="auto"/>
        <w:bottom w:val="none" w:sz="0" w:space="0" w:color="auto"/>
        <w:right w:val="none" w:sz="0" w:space="0" w:color="auto"/>
      </w:divBdr>
    </w:div>
    <w:div w:id="569583098">
      <w:bodyDiv w:val="1"/>
      <w:marLeft w:val="0"/>
      <w:marRight w:val="0"/>
      <w:marTop w:val="0"/>
      <w:marBottom w:val="0"/>
      <w:divBdr>
        <w:top w:val="none" w:sz="0" w:space="0" w:color="auto"/>
        <w:left w:val="none" w:sz="0" w:space="0" w:color="auto"/>
        <w:bottom w:val="none" w:sz="0" w:space="0" w:color="auto"/>
        <w:right w:val="none" w:sz="0" w:space="0" w:color="auto"/>
      </w:divBdr>
    </w:div>
    <w:div w:id="577399268">
      <w:bodyDiv w:val="1"/>
      <w:marLeft w:val="0"/>
      <w:marRight w:val="0"/>
      <w:marTop w:val="0"/>
      <w:marBottom w:val="0"/>
      <w:divBdr>
        <w:top w:val="none" w:sz="0" w:space="0" w:color="auto"/>
        <w:left w:val="none" w:sz="0" w:space="0" w:color="auto"/>
        <w:bottom w:val="none" w:sz="0" w:space="0" w:color="auto"/>
        <w:right w:val="none" w:sz="0" w:space="0" w:color="auto"/>
      </w:divBdr>
      <w:divsChild>
        <w:div w:id="976452824">
          <w:marLeft w:val="0"/>
          <w:marRight w:val="0"/>
          <w:marTop w:val="0"/>
          <w:marBottom w:val="0"/>
          <w:divBdr>
            <w:top w:val="none" w:sz="0" w:space="0" w:color="auto"/>
            <w:left w:val="none" w:sz="0" w:space="0" w:color="auto"/>
            <w:bottom w:val="none" w:sz="0" w:space="0" w:color="auto"/>
            <w:right w:val="none" w:sz="0" w:space="0" w:color="auto"/>
          </w:divBdr>
          <w:divsChild>
            <w:div w:id="1944264431">
              <w:marLeft w:val="0"/>
              <w:marRight w:val="0"/>
              <w:marTop w:val="0"/>
              <w:marBottom w:val="0"/>
              <w:divBdr>
                <w:top w:val="none" w:sz="0" w:space="0" w:color="auto"/>
                <w:left w:val="none" w:sz="0" w:space="0" w:color="auto"/>
                <w:bottom w:val="none" w:sz="0" w:space="0" w:color="auto"/>
                <w:right w:val="none" w:sz="0" w:space="0" w:color="auto"/>
              </w:divBdr>
              <w:divsChild>
                <w:div w:id="10957866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58217842">
          <w:marLeft w:val="0"/>
          <w:marRight w:val="0"/>
          <w:marTop w:val="0"/>
          <w:marBottom w:val="0"/>
          <w:divBdr>
            <w:top w:val="none" w:sz="0" w:space="0" w:color="auto"/>
            <w:left w:val="none" w:sz="0" w:space="0" w:color="auto"/>
            <w:bottom w:val="none" w:sz="0" w:space="0" w:color="auto"/>
            <w:right w:val="none" w:sz="0" w:space="0" w:color="auto"/>
          </w:divBdr>
          <w:divsChild>
            <w:div w:id="852646667">
              <w:marLeft w:val="0"/>
              <w:marRight w:val="0"/>
              <w:marTop w:val="0"/>
              <w:marBottom w:val="0"/>
              <w:divBdr>
                <w:top w:val="none" w:sz="0" w:space="0" w:color="auto"/>
                <w:left w:val="none" w:sz="0" w:space="0" w:color="auto"/>
                <w:bottom w:val="none" w:sz="0" w:space="0" w:color="auto"/>
                <w:right w:val="none" w:sz="0" w:space="0" w:color="auto"/>
              </w:divBdr>
              <w:divsChild>
                <w:div w:id="3653755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65016153">
          <w:marLeft w:val="0"/>
          <w:marRight w:val="0"/>
          <w:marTop w:val="0"/>
          <w:marBottom w:val="0"/>
          <w:divBdr>
            <w:top w:val="none" w:sz="0" w:space="0" w:color="auto"/>
            <w:left w:val="none" w:sz="0" w:space="0" w:color="auto"/>
            <w:bottom w:val="none" w:sz="0" w:space="0" w:color="auto"/>
            <w:right w:val="none" w:sz="0" w:space="0" w:color="auto"/>
          </w:divBdr>
          <w:divsChild>
            <w:div w:id="1662662684">
              <w:marLeft w:val="0"/>
              <w:marRight w:val="0"/>
              <w:marTop w:val="0"/>
              <w:marBottom w:val="0"/>
              <w:divBdr>
                <w:top w:val="none" w:sz="0" w:space="0" w:color="auto"/>
                <w:left w:val="none" w:sz="0" w:space="0" w:color="auto"/>
                <w:bottom w:val="none" w:sz="0" w:space="0" w:color="auto"/>
                <w:right w:val="none" w:sz="0" w:space="0" w:color="auto"/>
              </w:divBdr>
              <w:divsChild>
                <w:div w:id="18418917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3813">
      <w:bodyDiv w:val="1"/>
      <w:marLeft w:val="0"/>
      <w:marRight w:val="0"/>
      <w:marTop w:val="0"/>
      <w:marBottom w:val="0"/>
      <w:divBdr>
        <w:top w:val="none" w:sz="0" w:space="0" w:color="auto"/>
        <w:left w:val="none" w:sz="0" w:space="0" w:color="auto"/>
        <w:bottom w:val="none" w:sz="0" w:space="0" w:color="auto"/>
        <w:right w:val="none" w:sz="0" w:space="0" w:color="auto"/>
      </w:divBdr>
    </w:div>
    <w:div w:id="942147460">
      <w:bodyDiv w:val="1"/>
      <w:marLeft w:val="0"/>
      <w:marRight w:val="0"/>
      <w:marTop w:val="0"/>
      <w:marBottom w:val="0"/>
      <w:divBdr>
        <w:top w:val="none" w:sz="0" w:space="0" w:color="auto"/>
        <w:left w:val="none" w:sz="0" w:space="0" w:color="auto"/>
        <w:bottom w:val="none" w:sz="0" w:space="0" w:color="auto"/>
        <w:right w:val="none" w:sz="0" w:space="0" w:color="auto"/>
      </w:divBdr>
    </w:div>
    <w:div w:id="1036809858">
      <w:bodyDiv w:val="1"/>
      <w:marLeft w:val="0"/>
      <w:marRight w:val="0"/>
      <w:marTop w:val="0"/>
      <w:marBottom w:val="0"/>
      <w:divBdr>
        <w:top w:val="none" w:sz="0" w:space="0" w:color="auto"/>
        <w:left w:val="none" w:sz="0" w:space="0" w:color="auto"/>
        <w:bottom w:val="none" w:sz="0" w:space="0" w:color="auto"/>
        <w:right w:val="none" w:sz="0" w:space="0" w:color="auto"/>
      </w:divBdr>
    </w:div>
    <w:div w:id="1105425452">
      <w:bodyDiv w:val="1"/>
      <w:marLeft w:val="0"/>
      <w:marRight w:val="0"/>
      <w:marTop w:val="0"/>
      <w:marBottom w:val="0"/>
      <w:divBdr>
        <w:top w:val="none" w:sz="0" w:space="0" w:color="auto"/>
        <w:left w:val="none" w:sz="0" w:space="0" w:color="auto"/>
        <w:bottom w:val="none" w:sz="0" w:space="0" w:color="auto"/>
        <w:right w:val="none" w:sz="0" w:space="0" w:color="auto"/>
      </w:divBdr>
      <w:divsChild>
        <w:div w:id="743259035">
          <w:marLeft w:val="0"/>
          <w:marRight w:val="0"/>
          <w:marTop w:val="0"/>
          <w:marBottom w:val="0"/>
          <w:divBdr>
            <w:top w:val="none" w:sz="0" w:space="0" w:color="auto"/>
            <w:left w:val="none" w:sz="0" w:space="0" w:color="auto"/>
            <w:bottom w:val="none" w:sz="0" w:space="0" w:color="auto"/>
            <w:right w:val="none" w:sz="0" w:space="0" w:color="auto"/>
          </w:divBdr>
        </w:div>
      </w:divsChild>
    </w:div>
    <w:div w:id="1160852198">
      <w:bodyDiv w:val="1"/>
      <w:marLeft w:val="0"/>
      <w:marRight w:val="0"/>
      <w:marTop w:val="0"/>
      <w:marBottom w:val="0"/>
      <w:divBdr>
        <w:top w:val="none" w:sz="0" w:space="0" w:color="auto"/>
        <w:left w:val="none" w:sz="0" w:space="0" w:color="auto"/>
        <w:bottom w:val="none" w:sz="0" w:space="0" w:color="auto"/>
        <w:right w:val="none" w:sz="0" w:space="0" w:color="auto"/>
      </w:divBdr>
    </w:div>
    <w:div w:id="1340161959">
      <w:bodyDiv w:val="1"/>
      <w:marLeft w:val="0"/>
      <w:marRight w:val="0"/>
      <w:marTop w:val="0"/>
      <w:marBottom w:val="0"/>
      <w:divBdr>
        <w:top w:val="none" w:sz="0" w:space="0" w:color="auto"/>
        <w:left w:val="none" w:sz="0" w:space="0" w:color="auto"/>
        <w:bottom w:val="none" w:sz="0" w:space="0" w:color="auto"/>
        <w:right w:val="none" w:sz="0" w:space="0" w:color="auto"/>
      </w:divBdr>
      <w:divsChild>
        <w:div w:id="679048522">
          <w:marLeft w:val="0"/>
          <w:marRight w:val="0"/>
          <w:marTop w:val="0"/>
          <w:marBottom w:val="0"/>
          <w:divBdr>
            <w:top w:val="none" w:sz="0" w:space="0" w:color="auto"/>
            <w:left w:val="none" w:sz="0" w:space="0" w:color="auto"/>
            <w:bottom w:val="none" w:sz="0" w:space="0" w:color="auto"/>
            <w:right w:val="none" w:sz="0" w:space="0" w:color="auto"/>
          </w:divBdr>
        </w:div>
      </w:divsChild>
    </w:div>
    <w:div w:id="1341814526">
      <w:bodyDiv w:val="1"/>
      <w:marLeft w:val="0"/>
      <w:marRight w:val="0"/>
      <w:marTop w:val="0"/>
      <w:marBottom w:val="0"/>
      <w:divBdr>
        <w:top w:val="none" w:sz="0" w:space="0" w:color="auto"/>
        <w:left w:val="none" w:sz="0" w:space="0" w:color="auto"/>
        <w:bottom w:val="none" w:sz="0" w:space="0" w:color="auto"/>
        <w:right w:val="none" w:sz="0" w:space="0" w:color="auto"/>
      </w:divBdr>
    </w:div>
    <w:div w:id="1396048490">
      <w:bodyDiv w:val="1"/>
      <w:marLeft w:val="0"/>
      <w:marRight w:val="0"/>
      <w:marTop w:val="0"/>
      <w:marBottom w:val="0"/>
      <w:divBdr>
        <w:top w:val="none" w:sz="0" w:space="0" w:color="auto"/>
        <w:left w:val="none" w:sz="0" w:space="0" w:color="auto"/>
        <w:bottom w:val="none" w:sz="0" w:space="0" w:color="auto"/>
        <w:right w:val="none" w:sz="0" w:space="0" w:color="auto"/>
      </w:divBdr>
      <w:divsChild>
        <w:div w:id="892236096">
          <w:marLeft w:val="0"/>
          <w:marRight w:val="0"/>
          <w:marTop w:val="0"/>
          <w:marBottom w:val="0"/>
          <w:divBdr>
            <w:top w:val="none" w:sz="0" w:space="0" w:color="auto"/>
            <w:left w:val="none" w:sz="0" w:space="0" w:color="auto"/>
            <w:bottom w:val="none" w:sz="0" w:space="0" w:color="auto"/>
            <w:right w:val="none" w:sz="0" w:space="0" w:color="auto"/>
          </w:divBdr>
        </w:div>
      </w:divsChild>
    </w:div>
    <w:div w:id="1413315186">
      <w:bodyDiv w:val="1"/>
      <w:marLeft w:val="0"/>
      <w:marRight w:val="0"/>
      <w:marTop w:val="0"/>
      <w:marBottom w:val="0"/>
      <w:divBdr>
        <w:top w:val="none" w:sz="0" w:space="0" w:color="auto"/>
        <w:left w:val="none" w:sz="0" w:space="0" w:color="auto"/>
        <w:bottom w:val="none" w:sz="0" w:space="0" w:color="auto"/>
        <w:right w:val="none" w:sz="0" w:space="0" w:color="auto"/>
      </w:divBdr>
    </w:div>
    <w:div w:id="1442802699">
      <w:bodyDiv w:val="1"/>
      <w:marLeft w:val="0"/>
      <w:marRight w:val="0"/>
      <w:marTop w:val="0"/>
      <w:marBottom w:val="0"/>
      <w:divBdr>
        <w:top w:val="none" w:sz="0" w:space="0" w:color="auto"/>
        <w:left w:val="none" w:sz="0" w:space="0" w:color="auto"/>
        <w:bottom w:val="none" w:sz="0" w:space="0" w:color="auto"/>
        <w:right w:val="none" w:sz="0" w:space="0" w:color="auto"/>
      </w:divBdr>
    </w:div>
    <w:div w:id="1445147096">
      <w:bodyDiv w:val="1"/>
      <w:marLeft w:val="0"/>
      <w:marRight w:val="0"/>
      <w:marTop w:val="0"/>
      <w:marBottom w:val="0"/>
      <w:divBdr>
        <w:top w:val="none" w:sz="0" w:space="0" w:color="auto"/>
        <w:left w:val="none" w:sz="0" w:space="0" w:color="auto"/>
        <w:bottom w:val="none" w:sz="0" w:space="0" w:color="auto"/>
        <w:right w:val="none" w:sz="0" w:space="0" w:color="auto"/>
      </w:divBdr>
    </w:div>
    <w:div w:id="1528253846">
      <w:bodyDiv w:val="1"/>
      <w:marLeft w:val="0"/>
      <w:marRight w:val="0"/>
      <w:marTop w:val="0"/>
      <w:marBottom w:val="0"/>
      <w:divBdr>
        <w:top w:val="none" w:sz="0" w:space="0" w:color="auto"/>
        <w:left w:val="none" w:sz="0" w:space="0" w:color="auto"/>
        <w:bottom w:val="none" w:sz="0" w:space="0" w:color="auto"/>
        <w:right w:val="none" w:sz="0" w:space="0" w:color="auto"/>
      </w:divBdr>
    </w:div>
    <w:div w:id="1596476030">
      <w:bodyDiv w:val="1"/>
      <w:marLeft w:val="0"/>
      <w:marRight w:val="0"/>
      <w:marTop w:val="0"/>
      <w:marBottom w:val="0"/>
      <w:divBdr>
        <w:top w:val="none" w:sz="0" w:space="0" w:color="auto"/>
        <w:left w:val="none" w:sz="0" w:space="0" w:color="auto"/>
        <w:bottom w:val="none" w:sz="0" w:space="0" w:color="auto"/>
        <w:right w:val="none" w:sz="0" w:space="0" w:color="auto"/>
      </w:divBdr>
    </w:div>
    <w:div w:id="1794862324">
      <w:bodyDiv w:val="1"/>
      <w:marLeft w:val="0"/>
      <w:marRight w:val="0"/>
      <w:marTop w:val="0"/>
      <w:marBottom w:val="0"/>
      <w:divBdr>
        <w:top w:val="none" w:sz="0" w:space="0" w:color="auto"/>
        <w:left w:val="none" w:sz="0" w:space="0" w:color="auto"/>
        <w:bottom w:val="none" w:sz="0" w:space="0" w:color="auto"/>
        <w:right w:val="none" w:sz="0" w:space="0" w:color="auto"/>
      </w:divBdr>
      <w:divsChild>
        <w:div w:id="1051658887">
          <w:marLeft w:val="0"/>
          <w:marRight w:val="0"/>
          <w:marTop w:val="0"/>
          <w:marBottom w:val="0"/>
          <w:divBdr>
            <w:top w:val="none" w:sz="0" w:space="0" w:color="auto"/>
            <w:left w:val="none" w:sz="0" w:space="0" w:color="auto"/>
            <w:bottom w:val="none" w:sz="0" w:space="0" w:color="auto"/>
            <w:right w:val="none" w:sz="0" w:space="0" w:color="auto"/>
          </w:divBdr>
        </w:div>
      </w:divsChild>
    </w:div>
    <w:div w:id="1912503259">
      <w:bodyDiv w:val="1"/>
      <w:marLeft w:val="0"/>
      <w:marRight w:val="0"/>
      <w:marTop w:val="0"/>
      <w:marBottom w:val="0"/>
      <w:divBdr>
        <w:top w:val="none" w:sz="0" w:space="0" w:color="auto"/>
        <w:left w:val="none" w:sz="0" w:space="0" w:color="auto"/>
        <w:bottom w:val="none" w:sz="0" w:space="0" w:color="auto"/>
        <w:right w:val="none" w:sz="0" w:space="0" w:color="auto"/>
      </w:divBdr>
    </w:div>
    <w:div w:id="1924484087">
      <w:bodyDiv w:val="1"/>
      <w:marLeft w:val="0"/>
      <w:marRight w:val="0"/>
      <w:marTop w:val="0"/>
      <w:marBottom w:val="0"/>
      <w:divBdr>
        <w:top w:val="none" w:sz="0" w:space="0" w:color="auto"/>
        <w:left w:val="none" w:sz="0" w:space="0" w:color="auto"/>
        <w:bottom w:val="none" w:sz="0" w:space="0" w:color="auto"/>
        <w:right w:val="none" w:sz="0" w:space="0" w:color="auto"/>
      </w:divBdr>
      <w:divsChild>
        <w:div w:id="1711221641">
          <w:marLeft w:val="0"/>
          <w:marRight w:val="0"/>
          <w:marTop w:val="0"/>
          <w:marBottom w:val="0"/>
          <w:divBdr>
            <w:top w:val="none" w:sz="0" w:space="0" w:color="auto"/>
            <w:left w:val="none" w:sz="0" w:space="0" w:color="auto"/>
            <w:bottom w:val="none" w:sz="0" w:space="0" w:color="auto"/>
            <w:right w:val="none" w:sz="0" w:space="0" w:color="auto"/>
          </w:divBdr>
        </w:div>
        <w:div w:id="1079521105">
          <w:marLeft w:val="0"/>
          <w:marRight w:val="0"/>
          <w:marTop w:val="0"/>
          <w:marBottom w:val="0"/>
          <w:divBdr>
            <w:top w:val="none" w:sz="0" w:space="0" w:color="auto"/>
            <w:left w:val="none" w:sz="0" w:space="0" w:color="auto"/>
            <w:bottom w:val="none" w:sz="0" w:space="0" w:color="auto"/>
            <w:right w:val="none" w:sz="0" w:space="0" w:color="auto"/>
          </w:divBdr>
        </w:div>
        <w:div w:id="1386877699">
          <w:marLeft w:val="0"/>
          <w:marRight w:val="0"/>
          <w:marTop w:val="0"/>
          <w:marBottom w:val="0"/>
          <w:divBdr>
            <w:top w:val="none" w:sz="0" w:space="0" w:color="auto"/>
            <w:left w:val="none" w:sz="0" w:space="0" w:color="auto"/>
            <w:bottom w:val="none" w:sz="0" w:space="0" w:color="auto"/>
            <w:right w:val="none" w:sz="0" w:space="0" w:color="auto"/>
          </w:divBdr>
        </w:div>
      </w:divsChild>
    </w:div>
    <w:div w:id="1945337700">
      <w:bodyDiv w:val="1"/>
      <w:marLeft w:val="0"/>
      <w:marRight w:val="0"/>
      <w:marTop w:val="0"/>
      <w:marBottom w:val="0"/>
      <w:divBdr>
        <w:top w:val="none" w:sz="0" w:space="0" w:color="auto"/>
        <w:left w:val="none" w:sz="0" w:space="0" w:color="auto"/>
        <w:bottom w:val="none" w:sz="0" w:space="0" w:color="auto"/>
        <w:right w:val="none" w:sz="0" w:space="0" w:color="auto"/>
      </w:divBdr>
    </w:div>
    <w:div w:id="1970742116">
      <w:bodyDiv w:val="1"/>
      <w:marLeft w:val="0"/>
      <w:marRight w:val="0"/>
      <w:marTop w:val="0"/>
      <w:marBottom w:val="0"/>
      <w:divBdr>
        <w:top w:val="none" w:sz="0" w:space="0" w:color="auto"/>
        <w:left w:val="none" w:sz="0" w:space="0" w:color="auto"/>
        <w:bottom w:val="none" w:sz="0" w:space="0" w:color="auto"/>
        <w:right w:val="none" w:sz="0" w:space="0" w:color="auto"/>
      </w:divBdr>
      <w:divsChild>
        <w:div w:id="740954820">
          <w:marLeft w:val="0"/>
          <w:marRight w:val="0"/>
          <w:marTop w:val="0"/>
          <w:marBottom w:val="0"/>
          <w:divBdr>
            <w:top w:val="none" w:sz="0" w:space="0" w:color="auto"/>
            <w:left w:val="none" w:sz="0" w:space="0" w:color="auto"/>
            <w:bottom w:val="none" w:sz="0" w:space="0" w:color="auto"/>
            <w:right w:val="none" w:sz="0" w:space="0" w:color="auto"/>
          </w:divBdr>
        </w:div>
      </w:divsChild>
    </w:div>
    <w:div w:id="1989431519">
      <w:bodyDiv w:val="1"/>
      <w:marLeft w:val="0"/>
      <w:marRight w:val="0"/>
      <w:marTop w:val="0"/>
      <w:marBottom w:val="0"/>
      <w:divBdr>
        <w:top w:val="none" w:sz="0" w:space="0" w:color="auto"/>
        <w:left w:val="none" w:sz="0" w:space="0" w:color="auto"/>
        <w:bottom w:val="none" w:sz="0" w:space="0" w:color="auto"/>
        <w:right w:val="none" w:sz="0" w:space="0" w:color="auto"/>
      </w:divBdr>
    </w:div>
    <w:div w:id="2059863182">
      <w:bodyDiv w:val="1"/>
      <w:marLeft w:val="0"/>
      <w:marRight w:val="0"/>
      <w:marTop w:val="0"/>
      <w:marBottom w:val="0"/>
      <w:divBdr>
        <w:top w:val="none" w:sz="0" w:space="0" w:color="auto"/>
        <w:left w:val="none" w:sz="0" w:space="0" w:color="auto"/>
        <w:bottom w:val="none" w:sz="0" w:space="0" w:color="auto"/>
        <w:right w:val="none" w:sz="0" w:space="0" w:color="auto"/>
      </w:divBdr>
      <w:divsChild>
        <w:div w:id="1135947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himsical.com/MsxyiraKAPwyeeEeWKk5u8" TargetMode="External"/><Relationship Id="rId1" Type="http://schemas.openxmlformats.org/officeDocument/2006/relationships/hyperlink" Target="https://www.phash.org/dem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en%20Schwartz\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DD76EEBCDBD408588EA2346EB3A1709"/>
        <w:category>
          <w:name w:val="General"/>
          <w:gallery w:val="placeholder"/>
        </w:category>
        <w:types>
          <w:type w:val="bbPlcHdr"/>
        </w:types>
        <w:behaviors>
          <w:behavior w:val="content"/>
        </w:behaviors>
        <w:guid w:val="{329ECE8E-CF31-40FA-8399-3F5D6320809E}"/>
      </w:docPartPr>
      <w:docPartBody>
        <w:p w:rsidR="00F84CCC" w:rsidRDefault="0098486E">
          <w:pPr>
            <w:pStyle w:val="4DD76EEBCDBD408588EA2346EB3A1709"/>
          </w:pPr>
          <w:r w:rsidRPr="000040C5">
            <w:t>Report</w:t>
          </w:r>
        </w:p>
      </w:docPartBody>
    </w:docPart>
    <w:docPart>
      <w:docPartPr>
        <w:name w:val="26D0C3B229184EE5BC42C92B05A091C2"/>
        <w:category>
          <w:name w:val="General"/>
          <w:gallery w:val="placeholder"/>
        </w:category>
        <w:types>
          <w:type w:val="bbPlcHdr"/>
        </w:types>
        <w:behaviors>
          <w:behavior w:val="content"/>
        </w:behaviors>
        <w:guid w:val="{0F7728A2-2054-4535-9928-F048CFA80673}"/>
      </w:docPartPr>
      <w:docPartBody>
        <w:p w:rsidR="00F84CCC" w:rsidRDefault="0098486E">
          <w:pPr>
            <w:pStyle w:val="26D0C3B229184EE5BC42C92B05A091C2"/>
          </w:pPr>
          <w:r w:rsidRPr="000040C5">
            <w:t>Course:</w:t>
          </w:r>
        </w:p>
      </w:docPartBody>
    </w:docPart>
    <w:docPart>
      <w:docPartPr>
        <w:name w:val="646173E6F54247BF8CB72FFA62905A2E"/>
        <w:category>
          <w:name w:val="General"/>
          <w:gallery w:val="placeholder"/>
        </w:category>
        <w:types>
          <w:type w:val="bbPlcHdr"/>
        </w:types>
        <w:behaviors>
          <w:behavior w:val="content"/>
        </w:behaviors>
        <w:guid w:val="{9BB8DE13-A3C3-49EB-B255-9AC30986D789}"/>
      </w:docPartPr>
      <w:docPartBody>
        <w:p w:rsidR="00F84CCC" w:rsidRDefault="0098486E">
          <w:pPr>
            <w:pStyle w:val="646173E6F54247BF8CB72FFA62905A2E"/>
          </w:pPr>
          <w:r w:rsidRPr="000040C5">
            <w:t>Course title</w:t>
          </w:r>
        </w:p>
      </w:docPartBody>
    </w:docPart>
    <w:docPart>
      <w:docPartPr>
        <w:name w:val="C88E8C413AF84695A69C39968B03AA88"/>
        <w:category>
          <w:name w:val="General"/>
          <w:gallery w:val="placeholder"/>
        </w:category>
        <w:types>
          <w:type w:val="bbPlcHdr"/>
        </w:types>
        <w:behaviors>
          <w:behavior w:val="content"/>
        </w:behaviors>
        <w:guid w:val="{266FAA95-92DA-45EB-9761-0374ECFF1335}"/>
      </w:docPartPr>
      <w:docPartBody>
        <w:p w:rsidR="00F84CCC" w:rsidRDefault="0098486E">
          <w:pPr>
            <w:pStyle w:val="C88E8C413AF84695A69C39968B03AA88"/>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6E"/>
    <w:rsid w:val="003403B1"/>
    <w:rsid w:val="0098486E"/>
    <w:rsid w:val="009C7729"/>
    <w:rsid w:val="00B41D1A"/>
    <w:rsid w:val="00F069E8"/>
    <w:rsid w:val="00F84CCC"/>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677B92DA554A4B4CA6BFDA98B306655C">
    <w:name w:val="677B92DA554A4B4CA6BFDA98B306655C"/>
  </w:style>
  <w:style w:type="paragraph" w:customStyle="1" w:styleId="4DD76EEBCDBD408588EA2346EB3A1709">
    <w:name w:val="4DD76EEBCDBD408588EA2346EB3A1709"/>
  </w:style>
  <w:style w:type="paragraph" w:customStyle="1" w:styleId="D02F46287B2F40EBA09B9E4F89C39D68">
    <w:name w:val="D02F46287B2F40EBA09B9E4F89C39D68"/>
  </w:style>
  <w:style w:type="paragraph" w:customStyle="1" w:styleId="ECF716E98BD44CE9A9382A50D07348B5">
    <w:name w:val="ECF716E98BD44CE9A9382A50D07348B5"/>
  </w:style>
  <w:style w:type="paragraph" w:customStyle="1" w:styleId="843857978EB24FFDB7791CAEE008840C">
    <w:name w:val="843857978EB24FFDB7791CAEE008840C"/>
  </w:style>
  <w:style w:type="paragraph" w:customStyle="1" w:styleId="8A614337FF4B4E7C9D18E26A5A147B80">
    <w:name w:val="8A614337FF4B4E7C9D18E26A5A147B80"/>
  </w:style>
  <w:style w:type="paragraph" w:customStyle="1" w:styleId="7E235109FF7C458F9BCA704D85810C76">
    <w:name w:val="7E235109FF7C458F9BCA704D85810C76"/>
  </w:style>
  <w:style w:type="paragraph" w:customStyle="1" w:styleId="26D0C3B229184EE5BC42C92B05A091C2">
    <w:name w:val="26D0C3B229184EE5BC42C92B05A091C2"/>
  </w:style>
  <w:style w:type="paragraph" w:customStyle="1" w:styleId="646173E6F54247BF8CB72FFA62905A2E">
    <w:name w:val="646173E6F54247BF8CB72FFA62905A2E"/>
  </w:style>
  <w:style w:type="paragraph" w:customStyle="1" w:styleId="3615A189A6B040A1A1B82F8798429BBD">
    <w:name w:val="3615A189A6B040A1A1B82F8798429BBD"/>
  </w:style>
  <w:style w:type="paragraph" w:customStyle="1" w:styleId="6B46ED20B5074B0AA52C6A0F12DE7016">
    <w:name w:val="6B46ED20B5074B0AA52C6A0F12DE7016"/>
  </w:style>
  <w:style w:type="paragraph" w:customStyle="1" w:styleId="CD6706E5511D4BA0A51F982773FD492D">
    <w:name w:val="CD6706E5511D4BA0A51F982773FD492D"/>
  </w:style>
  <w:style w:type="paragraph" w:customStyle="1" w:styleId="4B4994F4FF5D4ED183AD905EC9E7ACEA">
    <w:name w:val="4B4994F4FF5D4ED183AD905EC9E7ACEA"/>
  </w:style>
  <w:style w:type="paragraph" w:customStyle="1" w:styleId="47A222D916B94117B24B960EC074D9C0">
    <w:name w:val="47A222D916B94117B24B960EC074D9C0"/>
  </w:style>
  <w:style w:type="paragraph" w:customStyle="1" w:styleId="47C30E4CD7E94F3AABDB1CFFCBC1B593">
    <w:name w:val="47C30E4CD7E94F3AABDB1CFFCBC1B593"/>
  </w:style>
  <w:style w:type="paragraph" w:customStyle="1" w:styleId="A3D1AB15C08C40DEB53CF09149512A40">
    <w:name w:val="A3D1AB15C08C40DEB53CF09149512A40"/>
  </w:style>
  <w:style w:type="paragraph" w:customStyle="1" w:styleId="88E38DB9C50943CBA9F2489E829A774E">
    <w:name w:val="88E38DB9C50943CBA9F2489E829A774E"/>
  </w:style>
  <w:style w:type="paragraph" w:customStyle="1" w:styleId="074CC53C600F4AFF83FCBD33E7B0FB18">
    <w:name w:val="074CC53C600F4AFF83FCBD33E7B0FB18"/>
  </w:style>
  <w:style w:type="paragraph" w:customStyle="1" w:styleId="BBC1171D66194FA084B76E083863B977">
    <w:name w:val="BBC1171D66194FA084B76E083863B977"/>
  </w:style>
  <w:style w:type="paragraph" w:customStyle="1" w:styleId="3ACD144D465B44118A31D7F46EBEF400">
    <w:name w:val="3ACD144D465B44118A31D7F46EBEF400"/>
  </w:style>
  <w:style w:type="paragraph" w:customStyle="1" w:styleId="4310CEF6434B42BC97A988F6C3422837">
    <w:name w:val="4310CEF6434B42BC97A988F6C3422837"/>
  </w:style>
  <w:style w:type="paragraph" w:customStyle="1" w:styleId="F0629EFA62AB40B3BB27DEC0C756079F">
    <w:name w:val="F0629EFA62AB40B3BB27DEC0C756079F"/>
  </w:style>
  <w:style w:type="paragraph" w:customStyle="1" w:styleId="D1E8C8E7B1354A1BAA54B2FF74CB0AF0">
    <w:name w:val="D1E8C8E7B1354A1BAA54B2FF74CB0AF0"/>
  </w:style>
  <w:style w:type="paragraph" w:customStyle="1" w:styleId="81CB534021AE4EF68F980BD6E518F9CC">
    <w:name w:val="81CB534021AE4EF68F980BD6E518F9CC"/>
  </w:style>
  <w:style w:type="paragraph" w:customStyle="1" w:styleId="82F9D7D30E1C4A84BF12BECA1A59063D">
    <w:name w:val="82F9D7D30E1C4A84BF12BECA1A59063D"/>
  </w:style>
  <w:style w:type="paragraph" w:customStyle="1" w:styleId="4A053CB2307A42CFB154000097FE7F5C">
    <w:name w:val="4A053CB2307A42CFB154000097FE7F5C"/>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bidi="ar-SA"/>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bidi="ar-SA"/>
    </w:rPr>
  </w:style>
  <w:style w:type="paragraph" w:customStyle="1" w:styleId="50F8AC5667F44413A641B53941787949">
    <w:name w:val="50F8AC5667F44413A641B53941787949"/>
  </w:style>
  <w:style w:type="paragraph" w:customStyle="1" w:styleId="36C1C6B02AA443348E58EBD538E08091">
    <w:name w:val="36C1C6B02AA443348E58EBD538E08091"/>
  </w:style>
  <w:style w:type="paragraph" w:customStyle="1" w:styleId="33A7BE1010DC449F84162971F8B411AB">
    <w:name w:val="33A7BE1010DC449F84162971F8B411AB"/>
  </w:style>
  <w:style w:type="paragraph" w:customStyle="1" w:styleId="6182E0A3713F4A298E37460F87E2F0CE">
    <w:name w:val="6182E0A3713F4A298E37460F87E2F0CE"/>
  </w:style>
  <w:style w:type="paragraph" w:customStyle="1" w:styleId="2B6E6B8D3FF74F57BBDF4B284FCF7C54">
    <w:name w:val="2B6E6B8D3FF74F57BBDF4B284FCF7C54"/>
  </w:style>
  <w:style w:type="paragraph" w:customStyle="1" w:styleId="BAD185D6BCCE4507AA96AB810498D174">
    <w:name w:val="BAD185D6BCCE4507AA96AB810498D174"/>
  </w:style>
  <w:style w:type="paragraph" w:customStyle="1" w:styleId="4966C1F0F57C4393AD967DAC37F40313">
    <w:name w:val="4966C1F0F57C4393AD967DAC37F40313"/>
  </w:style>
  <w:style w:type="paragraph" w:customStyle="1" w:styleId="4ED35F382CDE40B2B2AD23DFBD732475">
    <w:name w:val="4ED35F382CDE40B2B2AD23DFBD732475"/>
  </w:style>
  <w:style w:type="paragraph" w:customStyle="1" w:styleId="C88E8C413AF84695A69C39968B03AA88">
    <w:name w:val="C88E8C413AF84695A69C39968B03AA88"/>
  </w:style>
  <w:style w:type="paragraph" w:customStyle="1" w:styleId="70C241AD58CB4C37BFC1E785967A15E6">
    <w:name w:val="70C241AD58CB4C37BFC1E785967A15E6"/>
  </w:style>
  <w:style w:type="paragraph" w:customStyle="1" w:styleId="DAF12C0337AF4C42A768A79EF763C004">
    <w:name w:val="DAF12C0337AF4C42A768A79EF763C004"/>
  </w:style>
  <w:style w:type="paragraph" w:customStyle="1" w:styleId="739163266BB24F9580934BE75BF3229D">
    <w:name w:val="739163266BB24F9580934BE75BF3229D"/>
  </w:style>
  <w:style w:type="paragraph" w:customStyle="1" w:styleId="5884FB2B47464EC9B37D2823222D8E54">
    <w:name w:val="5884FB2B47464EC9B37D2823222D8E54"/>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bidi="ar-SA"/>
    </w:rPr>
  </w:style>
  <w:style w:type="paragraph" w:customStyle="1" w:styleId="F20F414D71A240B8A40B5241A9E4D2BC">
    <w:name w:val="F20F414D71A240B8A40B5241A9E4D2BC"/>
  </w:style>
  <w:style w:type="paragraph" w:customStyle="1" w:styleId="B71D0ECD7B3640AB9032FB3AB21936B4">
    <w:name w:val="B71D0ECD7B3640AB9032FB3AB21936B4"/>
  </w:style>
  <w:style w:type="paragraph" w:customStyle="1" w:styleId="BC67465E6ED74EBE9399ACAF941FD8A5">
    <w:name w:val="BC67465E6ED74EBE9399ACAF941FD8A5"/>
  </w:style>
  <w:style w:type="paragraph" w:customStyle="1" w:styleId="88F2DB2A8DB74D878BF4099ACF4BE4C9">
    <w:name w:val="88F2DB2A8DB74D878BF4099ACF4BE4C9"/>
  </w:style>
  <w:style w:type="paragraph" w:customStyle="1" w:styleId="946F581A386C4AB1BF8D8ECC0E425C5B">
    <w:name w:val="946F581A386C4AB1BF8D8ECC0E425C5B"/>
  </w:style>
  <w:style w:type="paragraph" w:customStyle="1" w:styleId="D8C70E73D60F44C38A56F64FDC0A747E">
    <w:name w:val="D8C70E73D60F44C38A56F64FDC0A747E"/>
  </w:style>
  <w:style w:type="paragraph" w:customStyle="1" w:styleId="2BD547FB7F44462F931C8580543F8BD5">
    <w:name w:val="2BD547FB7F44462F931C8580543F8BD5"/>
  </w:style>
  <w:style w:type="paragraph" w:customStyle="1" w:styleId="C44622FC547E43858B7CF40D5BA7B670">
    <w:name w:val="C44622FC547E43858B7CF40D5BA7B6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F55EAA-16F8-464B-B99D-D9EF0F831539}">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2083D4C8-16C8-4D25-992A-6DD771EF2AD8}">
  <ds:schemaRefs>
    <ds:schemaRef ds:uri="http://schemas.openxmlformats.org/officeDocument/2006/bibliography"/>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Classic students report.dotx</Template>
  <TotalTime>0</TotalTime>
  <Pages>8</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סדנה לפרויקטים – 89385</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סדנה לפרויקטים – 89385</dc:title>
  <dc:subject/>
  <dc:creator/>
  <cp:keywords/>
  <dc:description/>
  <cp:lastModifiedBy/>
  <cp:revision>1</cp:revision>
  <dcterms:created xsi:type="dcterms:W3CDTF">2020-08-15T09:51:00Z</dcterms:created>
  <dcterms:modified xsi:type="dcterms:W3CDTF">2020-08-16T15:25:00Z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